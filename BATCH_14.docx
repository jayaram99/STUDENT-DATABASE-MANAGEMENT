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CF" w:rsidRDefault="00214DCF" w:rsidP="00214DCF">
      <w:pPr>
        <w:spacing w:line="360" w:lineRule="auto"/>
        <w:jc w:val="center"/>
        <w:rPr>
          <w:rFonts w:ascii="Times New Roman" w:hAnsi="Times New Roman" w:cs="Times New Roman"/>
          <w:b/>
          <w:sz w:val="40"/>
          <w:szCs w:val="40"/>
        </w:rPr>
      </w:pPr>
    </w:p>
    <w:p w:rsidR="001D5D99" w:rsidRDefault="001D5D99" w:rsidP="00214DC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A Mini Project On</w:t>
      </w:r>
    </w:p>
    <w:p w:rsidR="00210024" w:rsidRDefault="00210024" w:rsidP="00214DCF">
      <w:pPr>
        <w:spacing w:line="360" w:lineRule="auto"/>
        <w:jc w:val="center"/>
        <w:rPr>
          <w:rFonts w:ascii="Times New Roman" w:hAnsi="Times New Roman" w:cs="Times New Roman"/>
          <w:sz w:val="40"/>
          <w:szCs w:val="40"/>
        </w:rPr>
      </w:pPr>
      <w:r>
        <w:rPr>
          <w:rFonts w:ascii="Times New Roman" w:hAnsi="Times New Roman" w:cs="Times New Roman"/>
          <w:sz w:val="40"/>
          <w:szCs w:val="40"/>
        </w:rPr>
        <w:t>“Student Database Management System”</w:t>
      </w:r>
    </w:p>
    <w:p w:rsidR="00210024" w:rsidRDefault="00210024" w:rsidP="00214DCF">
      <w:pPr>
        <w:spacing w:line="360" w:lineRule="auto"/>
        <w:jc w:val="center"/>
        <w:rPr>
          <w:rFonts w:ascii="Times New Roman" w:hAnsi="Times New Roman" w:cs="Times New Roman"/>
          <w:i/>
          <w:sz w:val="28"/>
          <w:szCs w:val="28"/>
        </w:rPr>
      </w:pPr>
      <w:r>
        <w:rPr>
          <w:rFonts w:ascii="Times New Roman" w:hAnsi="Times New Roman" w:cs="Times New Roman"/>
          <w:i/>
          <w:sz w:val="28"/>
          <w:szCs w:val="28"/>
        </w:rPr>
        <w:t>Submitted by</w:t>
      </w:r>
    </w:p>
    <w:p w:rsidR="00DD35CC" w:rsidRDefault="00210024" w:rsidP="00214DCF">
      <w:pPr>
        <w:spacing w:line="360" w:lineRule="auto"/>
        <w:jc w:val="center"/>
      </w:pPr>
      <w:r>
        <w:rPr>
          <w:rFonts w:ascii="Times New Roman" w:hAnsi="Times New Roman" w:cs="Times New Roman"/>
          <w:sz w:val="28"/>
          <w:szCs w:val="28"/>
        </w:rPr>
        <w:t>Batch No: 14</w:t>
      </w:r>
    </w:p>
    <w:p w:rsidR="00210024" w:rsidRDefault="00210024" w:rsidP="00214DCF">
      <w:pPr>
        <w:spacing w:line="360" w:lineRule="auto"/>
        <w:jc w:val="center"/>
        <w:rPr>
          <w:rFonts w:ascii="Times New Roman" w:hAnsi="Times New Roman" w:cs="Times New Roman"/>
          <w:sz w:val="32"/>
          <w:szCs w:val="32"/>
        </w:rPr>
      </w:pPr>
      <w:r>
        <w:rPr>
          <w:rFonts w:ascii="Times New Roman" w:hAnsi="Times New Roman" w:cs="Times New Roman"/>
          <w:sz w:val="32"/>
          <w:szCs w:val="32"/>
        </w:rPr>
        <w:t>G.Tirumala                      17121A1240</w:t>
      </w:r>
    </w:p>
    <w:p w:rsidR="00210024" w:rsidRDefault="00210024" w:rsidP="00214DCF">
      <w:pPr>
        <w:spacing w:line="360" w:lineRule="auto"/>
        <w:jc w:val="center"/>
        <w:rPr>
          <w:rFonts w:ascii="Times New Roman" w:hAnsi="Times New Roman" w:cs="Times New Roman"/>
          <w:sz w:val="32"/>
          <w:szCs w:val="32"/>
        </w:rPr>
      </w:pPr>
      <w:r>
        <w:rPr>
          <w:rFonts w:ascii="Times New Roman" w:hAnsi="Times New Roman" w:cs="Times New Roman"/>
          <w:sz w:val="32"/>
          <w:szCs w:val="32"/>
        </w:rPr>
        <w:t>Jayaram.S.V                    17121A1241</w:t>
      </w:r>
    </w:p>
    <w:p w:rsidR="005D05F0" w:rsidRDefault="00210024" w:rsidP="005D067C">
      <w:pPr>
        <w:spacing w:line="360" w:lineRule="auto"/>
        <w:jc w:val="center"/>
        <w:rPr>
          <w:rFonts w:ascii="Times New Roman" w:hAnsi="Times New Roman" w:cs="Times New Roman"/>
          <w:sz w:val="32"/>
          <w:szCs w:val="32"/>
        </w:rPr>
      </w:pPr>
      <w:r>
        <w:rPr>
          <w:rFonts w:ascii="Times New Roman" w:hAnsi="Times New Roman" w:cs="Times New Roman"/>
          <w:sz w:val="32"/>
          <w:szCs w:val="32"/>
        </w:rPr>
        <w:t>K.Bhavitha Reddy          17121A1242</w:t>
      </w:r>
    </w:p>
    <w:p w:rsidR="005D05F0" w:rsidRDefault="005D05F0" w:rsidP="00214DCF">
      <w:pPr>
        <w:spacing w:line="360" w:lineRule="auto"/>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2924175" cy="1447800"/>
            <wp:effectExtent l="95250" t="95250" r="10477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ec.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24175" cy="1447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B5156" w:rsidRDefault="000B5156" w:rsidP="00214DCF">
      <w:pPr>
        <w:spacing w:line="360" w:lineRule="auto"/>
        <w:jc w:val="center"/>
        <w:rPr>
          <w:rFonts w:ascii="Times New Roman" w:hAnsi="Times New Roman" w:cs="Times New Roman"/>
          <w:sz w:val="32"/>
          <w:szCs w:val="32"/>
        </w:rPr>
      </w:pPr>
    </w:p>
    <w:p w:rsidR="000B5156" w:rsidRDefault="000B5156" w:rsidP="000B5156">
      <w:pPr>
        <w:spacing w:line="360" w:lineRule="auto"/>
        <w:jc w:val="center"/>
        <w:rPr>
          <w:rFonts w:ascii="Times New Roman" w:hAnsi="Times New Roman" w:cs="Times New Roman"/>
          <w:sz w:val="24"/>
          <w:szCs w:val="24"/>
        </w:rPr>
      </w:pPr>
      <w:bookmarkStart w:id="0" w:name="_GoBack"/>
      <w:bookmarkEnd w:id="0"/>
      <w:r w:rsidRPr="005D05F0">
        <w:rPr>
          <w:rFonts w:ascii="Times New Roman" w:hAnsi="Times New Roman" w:cs="Times New Roman"/>
          <w:sz w:val="24"/>
          <w:szCs w:val="24"/>
        </w:rPr>
        <w:t>Department of Information Technology</w:t>
      </w:r>
    </w:p>
    <w:p w:rsidR="000B5156" w:rsidRPr="00BE6042" w:rsidRDefault="000B5156" w:rsidP="00230B94">
      <w:pPr>
        <w:spacing w:line="240" w:lineRule="auto"/>
        <w:jc w:val="center"/>
        <w:rPr>
          <w:rFonts w:ascii="Bauhaus 93" w:hAnsi="Bauhaus 93" w:cs="Times New Roman"/>
          <w:color w:val="FF0000"/>
          <w:sz w:val="32"/>
          <w:szCs w:val="32"/>
        </w:rPr>
      </w:pPr>
      <w:r w:rsidRPr="00BE6042">
        <w:rPr>
          <w:rFonts w:ascii="Bauhaus 93" w:hAnsi="Bauhaus 93" w:cs="Times New Roman"/>
          <w:color w:val="FF0000"/>
          <w:sz w:val="32"/>
          <w:szCs w:val="32"/>
        </w:rPr>
        <w:t>SREE VIDYANIKETHAN ENGINEERING COLLEGE</w:t>
      </w:r>
    </w:p>
    <w:p w:rsidR="000B5156" w:rsidRPr="00BE6042" w:rsidRDefault="000B5156" w:rsidP="00230B94">
      <w:pPr>
        <w:spacing w:line="240" w:lineRule="auto"/>
        <w:jc w:val="center"/>
        <w:rPr>
          <w:rFonts w:ascii="Times New Roman" w:hAnsi="Times New Roman" w:cs="Times New Roman"/>
          <w:color w:val="FF0000"/>
          <w:sz w:val="28"/>
          <w:szCs w:val="28"/>
        </w:rPr>
      </w:pPr>
      <w:r w:rsidRPr="00BE6042">
        <w:rPr>
          <w:rFonts w:ascii="Bahamas T." w:hAnsi="Bahamas T." w:cs="Times New Roman"/>
          <w:color w:val="FF0000"/>
          <w:sz w:val="28"/>
          <w:szCs w:val="28"/>
        </w:rPr>
        <w:t>(AUTONOMOUS)</w:t>
      </w:r>
    </w:p>
    <w:p w:rsidR="000B5156" w:rsidRDefault="000B5156" w:rsidP="000B5156">
      <w:pPr>
        <w:spacing w:line="360" w:lineRule="auto"/>
        <w:jc w:val="center"/>
        <w:rPr>
          <w:rFonts w:ascii="Times New Roman" w:hAnsi="Times New Roman" w:cs="Times New Roman"/>
          <w:sz w:val="24"/>
          <w:szCs w:val="24"/>
        </w:rPr>
      </w:pPr>
      <w:r>
        <w:rPr>
          <w:rFonts w:ascii="Times New Roman" w:hAnsi="Times New Roman" w:cs="Times New Roman"/>
          <w:sz w:val="24"/>
          <w:szCs w:val="24"/>
        </w:rPr>
        <w:t>(Affliated by JNTUA, Ananthapuramu, Approved by AICTE, Accredited by NBA &amp; NAAC)</w:t>
      </w:r>
    </w:p>
    <w:p w:rsidR="000B5156" w:rsidRDefault="000B5156" w:rsidP="000B5156">
      <w:pPr>
        <w:spacing w:line="360" w:lineRule="auto"/>
        <w:jc w:val="center"/>
        <w:rPr>
          <w:rFonts w:ascii="Times New Roman" w:hAnsi="Times New Roman" w:cs="Times New Roman"/>
          <w:sz w:val="24"/>
          <w:szCs w:val="24"/>
        </w:rPr>
      </w:pPr>
      <w:r>
        <w:rPr>
          <w:rFonts w:ascii="Times New Roman" w:hAnsi="Times New Roman" w:cs="Times New Roman"/>
          <w:sz w:val="24"/>
          <w:szCs w:val="24"/>
        </w:rPr>
        <w:t>Sree Sainath Nagar, Tirupati – 517 102, A.P., INDIA</w:t>
      </w:r>
    </w:p>
    <w:p w:rsidR="00AD3EFD" w:rsidRDefault="00AD3EFD" w:rsidP="000B5156">
      <w:pPr>
        <w:spacing w:line="360" w:lineRule="auto"/>
        <w:jc w:val="center"/>
        <w:rPr>
          <w:rFonts w:ascii="Times New Roman" w:hAnsi="Times New Roman" w:cs="Times New Roman"/>
          <w:sz w:val="24"/>
          <w:szCs w:val="24"/>
        </w:rPr>
      </w:pPr>
      <w:r>
        <w:rPr>
          <w:rFonts w:ascii="Times New Roman" w:hAnsi="Times New Roman" w:cs="Times New Roman"/>
          <w:sz w:val="24"/>
          <w:szCs w:val="24"/>
        </w:rPr>
        <w:t>2017 - 2021</w:t>
      </w:r>
    </w:p>
    <w:p w:rsidR="000B5156" w:rsidRDefault="00C32BB4" w:rsidP="000B5156">
      <w:pPr>
        <w:spacing w:line="360" w:lineRule="auto"/>
        <w:rPr>
          <w:rFonts w:ascii="Times New Roman" w:hAnsi="Times New Roman" w:cs="Times New Roman"/>
          <w:sz w:val="24"/>
          <w:szCs w:val="24"/>
        </w:rPr>
        <w:sectPr w:rsidR="000B5156" w:rsidSect="003603C0">
          <w:footerReference w:type="default" r:id="rId9"/>
          <w:footerReference w:type="first" r:id="rId10"/>
          <w:pgSz w:w="11906" w:h="16838" w:code="9"/>
          <w:pgMar w:top="1440" w:right="1440" w:bottom="1440" w:left="1440" w:header="708" w:footer="708" w:gutter="0"/>
          <w:cols w:space="708"/>
          <w:titlePg/>
          <w:docGrid w:linePitch="360"/>
        </w:sectPr>
      </w:pPr>
      <w:r>
        <w:rPr>
          <w:rFonts w:ascii="Times New Roman" w:hAnsi="Times New Roman" w:cs="Times New Roman"/>
          <w:sz w:val="24"/>
          <w:szCs w:val="24"/>
        </w:rPr>
        <w:tab/>
      </w:r>
    </w:p>
    <w:p w:rsidR="000B5156" w:rsidRDefault="00C32BB4" w:rsidP="00C32BB4">
      <w:pPr>
        <w:tabs>
          <w:tab w:val="left" w:pos="3585"/>
        </w:tabs>
        <w:rPr>
          <w:rFonts w:ascii="Times New Roman" w:hAnsi="Times New Roman" w:cs="Times New Roman"/>
          <w:b/>
          <w:sz w:val="32"/>
          <w:szCs w:val="32"/>
        </w:rPr>
      </w:pPr>
      <w:r>
        <w:rPr>
          <w:rFonts w:ascii="Times New Roman" w:hAnsi="Times New Roman" w:cs="Times New Roman"/>
          <w:b/>
          <w:sz w:val="32"/>
          <w:szCs w:val="32"/>
        </w:rPr>
        <w:lastRenderedPageBreak/>
        <w:tab/>
      </w:r>
      <w:r w:rsidR="000B5156">
        <w:rPr>
          <w:rFonts w:ascii="Times New Roman" w:hAnsi="Times New Roman" w:cs="Times New Roman"/>
          <w:b/>
          <w:sz w:val="32"/>
          <w:szCs w:val="32"/>
        </w:rPr>
        <w:t>CONTENTS</w:t>
      </w:r>
    </w:p>
    <w:p w:rsidR="00C32BB4" w:rsidRDefault="00C32BB4" w:rsidP="00C32BB4">
      <w:pPr>
        <w:tabs>
          <w:tab w:val="left" w:pos="3585"/>
        </w:tabs>
        <w:rPr>
          <w:rFonts w:ascii="Times New Roman" w:hAnsi="Times New Roman" w:cs="Times New Roman"/>
          <w:b/>
          <w:sz w:val="32"/>
          <w:szCs w:val="32"/>
        </w:rPr>
      </w:pPr>
    </w:p>
    <w:p w:rsidR="00C32BB4" w:rsidRDefault="00C32BB4" w:rsidP="00C32BB4">
      <w:pPr>
        <w:tabs>
          <w:tab w:val="left" w:pos="3585"/>
        </w:tabs>
        <w:rPr>
          <w:rFonts w:ascii="Times New Roman" w:hAnsi="Times New Roman" w:cs="Times New Roman"/>
          <w:b/>
          <w:sz w:val="32"/>
          <w:szCs w:val="32"/>
        </w:rPr>
      </w:pPr>
    </w:p>
    <w:p w:rsidR="000B5156" w:rsidRDefault="000B5156" w:rsidP="00C32BB4">
      <w:pPr>
        <w:tabs>
          <w:tab w:val="left" w:pos="3585"/>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S.No            TOPIC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PAGE No</w:t>
      </w:r>
    </w:p>
    <w:p w:rsidR="000B5156" w:rsidRDefault="000B5156" w:rsidP="00C32BB4">
      <w:pPr>
        <w:tabs>
          <w:tab w:val="left" w:pos="3585"/>
        </w:tabs>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ABSTRACT                                                        1    </w:t>
      </w:r>
    </w:p>
    <w:p w:rsidR="000B5156" w:rsidRPr="000B5156" w:rsidRDefault="000B5156" w:rsidP="00C32BB4">
      <w:pPr>
        <w:tabs>
          <w:tab w:val="left" w:pos="3585"/>
        </w:tabs>
        <w:spacing w:line="360" w:lineRule="auto"/>
        <w:rPr>
          <w:rFonts w:ascii="Times New Roman" w:hAnsi="Times New Roman" w:cs="Times New Roman"/>
          <w:sz w:val="28"/>
          <w:szCs w:val="28"/>
        </w:rPr>
      </w:pPr>
      <w:r>
        <w:rPr>
          <w:rFonts w:ascii="Times New Roman" w:hAnsi="Times New Roman" w:cs="Times New Roman"/>
          <w:sz w:val="28"/>
          <w:szCs w:val="28"/>
        </w:rPr>
        <w:t>1.</w:t>
      </w:r>
      <w:r w:rsidRPr="000B515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B5156">
        <w:rPr>
          <w:rFonts w:ascii="Times New Roman" w:hAnsi="Times New Roman" w:cs="Times New Roman"/>
          <w:sz w:val="28"/>
          <w:szCs w:val="28"/>
        </w:rPr>
        <w:t>INTRODUCTION</w:t>
      </w:r>
      <w:r>
        <w:rPr>
          <w:rFonts w:ascii="Times New Roman" w:hAnsi="Times New Roman" w:cs="Times New Roman"/>
          <w:sz w:val="28"/>
          <w:szCs w:val="28"/>
        </w:rPr>
        <w:t xml:space="preserve">                                               2</w:t>
      </w:r>
    </w:p>
    <w:p w:rsidR="000B5156" w:rsidRDefault="000B5156" w:rsidP="00C32BB4">
      <w:pPr>
        <w:tabs>
          <w:tab w:val="left" w:pos="3585"/>
        </w:tabs>
        <w:spacing w:line="360" w:lineRule="auto"/>
        <w:rPr>
          <w:rFonts w:ascii="Times New Roman" w:hAnsi="Times New Roman" w:cs="Times New Roman"/>
          <w:sz w:val="28"/>
          <w:szCs w:val="28"/>
        </w:rPr>
      </w:pPr>
      <w:r w:rsidRPr="000B5156">
        <w:rPr>
          <w:rFonts w:ascii="Times New Roman" w:hAnsi="Times New Roman" w:cs="Times New Roman"/>
          <w:sz w:val="28"/>
          <w:szCs w:val="28"/>
        </w:rPr>
        <w:t>2.</w:t>
      </w:r>
      <w:r>
        <w:rPr>
          <w:rFonts w:ascii="Times New Roman" w:hAnsi="Times New Roman" w:cs="Times New Roman"/>
          <w:sz w:val="28"/>
          <w:szCs w:val="28"/>
        </w:rPr>
        <w:t xml:space="preserve"> </w:t>
      </w:r>
      <w:r w:rsidRPr="000B5156">
        <w:rPr>
          <w:rFonts w:ascii="Times New Roman" w:hAnsi="Times New Roman" w:cs="Times New Roman"/>
          <w:sz w:val="28"/>
          <w:szCs w:val="28"/>
        </w:rPr>
        <w:t xml:space="preserve">                </w:t>
      </w:r>
      <w:r>
        <w:rPr>
          <w:rFonts w:ascii="Times New Roman" w:hAnsi="Times New Roman" w:cs="Times New Roman"/>
          <w:sz w:val="28"/>
          <w:szCs w:val="28"/>
        </w:rPr>
        <w:t>MODULE</w:t>
      </w:r>
      <w:r w:rsidR="00BF3B77">
        <w:rPr>
          <w:rFonts w:ascii="Times New Roman" w:hAnsi="Times New Roman" w:cs="Times New Roman"/>
          <w:sz w:val="28"/>
          <w:szCs w:val="28"/>
        </w:rPr>
        <w:t xml:space="preserve">                                                            3</w:t>
      </w:r>
      <w:r w:rsidR="00EA114B">
        <w:rPr>
          <w:rFonts w:ascii="Times New Roman" w:hAnsi="Times New Roman" w:cs="Times New Roman"/>
          <w:sz w:val="28"/>
          <w:szCs w:val="28"/>
        </w:rPr>
        <w:t xml:space="preserve">                                                            </w:t>
      </w:r>
    </w:p>
    <w:p w:rsidR="000B5156" w:rsidRDefault="000B5156" w:rsidP="00C32BB4">
      <w:pPr>
        <w:tabs>
          <w:tab w:val="left" w:pos="3585"/>
        </w:tabs>
        <w:spacing w:line="360" w:lineRule="auto"/>
        <w:rPr>
          <w:rFonts w:ascii="Times New Roman" w:hAnsi="Times New Roman" w:cs="Times New Roman"/>
          <w:sz w:val="28"/>
          <w:szCs w:val="28"/>
        </w:rPr>
      </w:pPr>
      <w:r>
        <w:rPr>
          <w:rFonts w:ascii="Times New Roman" w:hAnsi="Times New Roman" w:cs="Times New Roman"/>
          <w:sz w:val="28"/>
          <w:szCs w:val="28"/>
        </w:rPr>
        <w:t>3.                 CODE</w:t>
      </w:r>
      <w:r w:rsidR="00BF3B77">
        <w:rPr>
          <w:rFonts w:ascii="Times New Roman" w:hAnsi="Times New Roman" w:cs="Times New Roman"/>
          <w:sz w:val="28"/>
          <w:szCs w:val="28"/>
        </w:rPr>
        <w:t xml:space="preserve">                                                                  5</w:t>
      </w:r>
    </w:p>
    <w:p w:rsidR="000B5156" w:rsidRDefault="000B5156" w:rsidP="00C32BB4">
      <w:pPr>
        <w:tabs>
          <w:tab w:val="left" w:pos="3585"/>
        </w:tabs>
        <w:spacing w:line="360" w:lineRule="auto"/>
        <w:rPr>
          <w:rFonts w:ascii="Times New Roman" w:hAnsi="Times New Roman" w:cs="Times New Roman"/>
          <w:sz w:val="28"/>
          <w:szCs w:val="28"/>
        </w:rPr>
      </w:pPr>
      <w:r>
        <w:rPr>
          <w:rFonts w:ascii="Times New Roman" w:hAnsi="Times New Roman" w:cs="Times New Roman"/>
          <w:sz w:val="28"/>
          <w:szCs w:val="28"/>
        </w:rPr>
        <w:t>4.                 RESULT</w:t>
      </w:r>
      <w:r w:rsidR="00BF3B77">
        <w:rPr>
          <w:rFonts w:ascii="Times New Roman" w:hAnsi="Times New Roman" w:cs="Times New Roman"/>
          <w:sz w:val="28"/>
          <w:szCs w:val="28"/>
        </w:rPr>
        <w:t xml:space="preserve">                              </w:t>
      </w:r>
      <w:r w:rsidR="00C32BB4">
        <w:rPr>
          <w:rFonts w:ascii="Times New Roman" w:hAnsi="Times New Roman" w:cs="Times New Roman"/>
          <w:sz w:val="28"/>
          <w:szCs w:val="28"/>
        </w:rPr>
        <w:t xml:space="preserve">                               </w:t>
      </w:r>
      <w:r w:rsidR="00BF3B77">
        <w:rPr>
          <w:rFonts w:ascii="Times New Roman" w:hAnsi="Times New Roman" w:cs="Times New Roman"/>
          <w:sz w:val="28"/>
          <w:szCs w:val="28"/>
        </w:rPr>
        <w:t>15</w:t>
      </w:r>
    </w:p>
    <w:p w:rsidR="00C32BB4" w:rsidRDefault="000B5156" w:rsidP="00C32BB4">
      <w:pPr>
        <w:tabs>
          <w:tab w:val="left" w:pos="3585"/>
        </w:tabs>
        <w:spacing w:line="360" w:lineRule="auto"/>
        <w:rPr>
          <w:rFonts w:ascii="Times New Roman" w:hAnsi="Times New Roman" w:cs="Times New Roman"/>
          <w:sz w:val="28"/>
          <w:szCs w:val="28"/>
        </w:rPr>
      </w:pPr>
      <w:r>
        <w:rPr>
          <w:rFonts w:ascii="Times New Roman" w:hAnsi="Times New Roman" w:cs="Times New Roman"/>
          <w:sz w:val="28"/>
          <w:szCs w:val="28"/>
        </w:rPr>
        <w:t>5.                 CONCLUSION AND FUTURE WORKS</w:t>
      </w:r>
      <w:r w:rsidRPr="000B5156">
        <w:rPr>
          <w:rFonts w:ascii="Times New Roman" w:hAnsi="Times New Roman" w:cs="Times New Roman"/>
          <w:sz w:val="28"/>
          <w:szCs w:val="28"/>
        </w:rPr>
        <w:t xml:space="preserve">  </w:t>
      </w:r>
      <w:r w:rsidR="00C32BB4">
        <w:rPr>
          <w:rFonts w:ascii="Times New Roman" w:hAnsi="Times New Roman" w:cs="Times New Roman"/>
          <w:sz w:val="28"/>
          <w:szCs w:val="28"/>
        </w:rPr>
        <w:t xml:space="preserve">       </w:t>
      </w:r>
      <w:r w:rsidR="00BF3B77">
        <w:rPr>
          <w:rFonts w:ascii="Times New Roman" w:hAnsi="Times New Roman" w:cs="Times New Roman"/>
          <w:sz w:val="28"/>
          <w:szCs w:val="28"/>
        </w:rPr>
        <w:t>22</w:t>
      </w:r>
      <w:r w:rsidR="00C32BB4">
        <w:rPr>
          <w:rFonts w:ascii="Times New Roman" w:hAnsi="Times New Roman" w:cs="Times New Roman"/>
          <w:sz w:val="28"/>
          <w:szCs w:val="28"/>
        </w:rPr>
        <w:tab/>
      </w:r>
      <w:r w:rsidR="00C32BB4">
        <w:rPr>
          <w:rFonts w:ascii="Times New Roman" w:hAnsi="Times New Roman" w:cs="Times New Roman"/>
          <w:sz w:val="28"/>
          <w:szCs w:val="28"/>
        </w:rPr>
        <w:tab/>
      </w:r>
    </w:p>
    <w:p w:rsidR="000B5156" w:rsidRPr="000B5156" w:rsidRDefault="00C32BB4" w:rsidP="00C32BB4">
      <w:pPr>
        <w:tabs>
          <w:tab w:val="left" w:pos="3585"/>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B5156">
        <w:rPr>
          <w:rFonts w:ascii="Times New Roman" w:hAnsi="Times New Roman" w:cs="Times New Roman"/>
          <w:sz w:val="28"/>
          <w:szCs w:val="28"/>
        </w:rPr>
        <w:t xml:space="preserve">               REFERENCES   </w:t>
      </w:r>
      <w:r w:rsidR="00BF3B77">
        <w:rPr>
          <w:rFonts w:ascii="Times New Roman" w:hAnsi="Times New Roman" w:cs="Times New Roman"/>
          <w:sz w:val="28"/>
          <w:szCs w:val="28"/>
        </w:rPr>
        <w:t xml:space="preserve">                                                 23</w:t>
      </w:r>
    </w:p>
    <w:p w:rsidR="005D067C" w:rsidRPr="000B5156" w:rsidRDefault="00BF3B77" w:rsidP="00C32BB4">
      <w:pPr>
        <w:tabs>
          <w:tab w:val="left" w:pos="3585"/>
        </w:tabs>
        <w:spacing w:line="360" w:lineRule="auto"/>
        <w:rPr>
          <w:rFonts w:ascii="Times New Roman" w:hAnsi="Times New Roman" w:cs="Times New Roman"/>
          <w:sz w:val="32"/>
          <w:szCs w:val="32"/>
        </w:rPr>
        <w:sectPr w:rsidR="005D067C" w:rsidRPr="000B5156" w:rsidSect="003603C0">
          <w:pgSz w:w="11906" w:h="16838" w:code="9"/>
          <w:pgMar w:top="1440" w:right="1440" w:bottom="1440" w:left="1440" w:header="708" w:footer="708" w:gutter="0"/>
          <w:cols w:space="708"/>
          <w:titlePg/>
          <w:docGrid w:linePitch="360"/>
        </w:sectPr>
      </w:pPr>
      <w:r>
        <w:rPr>
          <w:rFonts w:ascii="Times New Roman" w:hAnsi="Times New Roman" w:cs="Times New Roman"/>
          <w:sz w:val="32"/>
          <w:szCs w:val="32"/>
        </w:rPr>
        <w:t xml:space="preserve">    </w:t>
      </w:r>
    </w:p>
    <w:p w:rsidR="002A7AD4" w:rsidRDefault="00005B62" w:rsidP="00AD3EFD">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1B579E" w:rsidRDefault="009760A5" w:rsidP="00C32B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An organized and systematic office solution is essential for all universities and organizations. There are many departments of administration for the maintenance of college information and student database in any institution. All these departments provide various records regarding students. Most of these </w:t>
      </w:r>
      <w:r w:rsidR="001B579E">
        <w:rPr>
          <w:rFonts w:ascii="Times New Roman" w:hAnsi="Times New Roman" w:cs="Times New Roman"/>
          <w:sz w:val="24"/>
          <w:szCs w:val="24"/>
        </w:rPr>
        <w:t>track records need to maintain information about the students. This information could be the general details like student name, address, performance, attendance etc or specific information related to departments like collection of data.</w:t>
      </w:r>
    </w:p>
    <w:p w:rsidR="0095793E" w:rsidRDefault="00C84937" w:rsidP="00C32B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All the modules in college administration are interdependent. They are maintained </w:t>
      </w:r>
      <w:r w:rsidR="0095793E">
        <w:rPr>
          <w:rFonts w:ascii="Times New Roman" w:hAnsi="Times New Roman" w:cs="Times New Roman"/>
          <w:sz w:val="24"/>
          <w:szCs w:val="24"/>
        </w:rPr>
        <w:t xml:space="preserve">manually. So they need to be maintained and centralized as, information from one module will be needed by other modules. For example when a student needs his course completion certificate it needs to check many details about the student like his name, </w:t>
      </w:r>
      <w:r w:rsidR="00D67070">
        <w:rPr>
          <w:rFonts w:ascii="Times New Roman" w:hAnsi="Times New Roman" w:cs="Times New Roman"/>
          <w:sz w:val="24"/>
          <w:szCs w:val="24"/>
        </w:rPr>
        <w:t>register</w:t>
      </w:r>
      <w:r w:rsidR="0095793E">
        <w:rPr>
          <w:rFonts w:ascii="Times New Roman" w:hAnsi="Times New Roman" w:cs="Times New Roman"/>
          <w:sz w:val="24"/>
          <w:szCs w:val="24"/>
        </w:rPr>
        <w:t xml:space="preserve"> number, year of study, exams he attended and many other details. So it needs to contact all the modules that the office, department and examination and results of students. With that in mind, we overhauled the existing Student Database Management System and made necessary improvement to streamline the process of recording and retrieving </w:t>
      </w:r>
      <w:r w:rsidR="00D67070">
        <w:rPr>
          <w:rFonts w:ascii="Times New Roman" w:hAnsi="Times New Roman" w:cs="Times New Roman"/>
          <w:sz w:val="24"/>
          <w:szCs w:val="24"/>
        </w:rPr>
        <w:t>student’s</w:t>
      </w:r>
      <w:r w:rsidR="0095793E">
        <w:rPr>
          <w:rFonts w:ascii="Times New Roman" w:hAnsi="Times New Roman" w:cs="Times New Roman"/>
          <w:sz w:val="24"/>
          <w:szCs w:val="24"/>
        </w:rPr>
        <w:t xml:space="preserve"> information and managing their classes, including marking of attendance, </w:t>
      </w:r>
      <w:r w:rsidR="00D67070">
        <w:rPr>
          <w:rFonts w:ascii="Times New Roman" w:hAnsi="Times New Roman" w:cs="Times New Roman"/>
          <w:sz w:val="24"/>
          <w:szCs w:val="24"/>
        </w:rPr>
        <w:t>is</w:t>
      </w:r>
      <w:r w:rsidR="0095793E">
        <w:rPr>
          <w:rFonts w:ascii="Times New Roman" w:hAnsi="Times New Roman" w:cs="Times New Roman"/>
          <w:sz w:val="24"/>
          <w:szCs w:val="24"/>
        </w:rPr>
        <w:t xml:space="preserve"> now a breeze.</w:t>
      </w:r>
    </w:p>
    <w:p w:rsidR="0095793E" w:rsidRDefault="0095793E" w:rsidP="00C32B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 general, this project aims to enhance efficiency and at the same time maintain information accurateness. Later in this report, features and improvement that allow achievement to this goal will be demonstrated and highlighted.</w:t>
      </w:r>
    </w:p>
    <w:p w:rsidR="0095793E" w:rsidRDefault="0095793E" w:rsidP="00C32B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Our </w:t>
      </w:r>
      <w:r w:rsidR="00F45D9B">
        <w:rPr>
          <w:rFonts w:ascii="Times New Roman" w:hAnsi="Times New Roman" w:cs="Times New Roman"/>
          <w:sz w:val="24"/>
          <w:szCs w:val="24"/>
        </w:rPr>
        <w:t>work is useful for easy user interface. We are planning to utilize the powerful database management, data retrieval and data manipulation. We will provide more ease for managing the data than manually maintaining in the documents. Our work is useful for saving valuable time and reduces the huge paper work.</w:t>
      </w:r>
    </w:p>
    <w:p w:rsidR="00471CC8" w:rsidRDefault="00471CC8" w:rsidP="009760A5">
      <w:pPr>
        <w:spacing w:line="360" w:lineRule="auto"/>
        <w:jc w:val="both"/>
        <w:rPr>
          <w:rFonts w:ascii="Times New Roman" w:hAnsi="Times New Roman" w:cs="Times New Roman"/>
          <w:sz w:val="24"/>
          <w:szCs w:val="24"/>
        </w:rPr>
      </w:pPr>
    </w:p>
    <w:p w:rsidR="003870B2" w:rsidRDefault="003870B2" w:rsidP="009760A5">
      <w:pPr>
        <w:spacing w:line="360" w:lineRule="auto"/>
        <w:jc w:val="both"/>
        <w:rPr>
          <w:rFonts w:ascii="Times New Roman" w:hAnsi="Times New Roman" w:cs="Times New Roman"/>
          <w:sz w:val="24"/>
          <w:szCs w:val="24"/>
        </w:rPr>
      </w:pPr>
    </w:p>
    <w:p w:rsidR="00BF3B77" w:rsidRDefault="00BF3B77" w:rsidP="009760A5">
      <w:pPr>
        <w:spacing w:line="360" w:lineRule="auto"/>
        <w:jc w:val="both"/>
        <w:rPr>
          <w:rFonts w:ascii="Times New Roman" w:hAnsi="Times New Roman" w:cs="Times New Roman"/>
          <w:sz w:val="24"/>
          <w:szCs w:val="24"/>
        </w:rPr>
      </w:pPr>
    </w:p>
    <w:p w:rsidR="00BF3B77" w:rsidRDefault="00BF3B77" w:rsidP="009760A5">
      <w:pPr>
        <w:spacing w:line="360" w:lineRule="auto"/>
        <w:jc w:val="both"/>
        <w:rPr>
          <w:rFonts w:ascii="Times New Roman" w:hAnsi="Times New Roman" w:cs="Times New Roman"/>
          <w:sz w:val="24"/>
          <w:szCs w:val="24"/>
        </w:rPr>
      </w:pPr>
    </w:p>
    <w:p w:rsidR="00BF3B77" w:rsidRDefault="00BF3B77" w:rsidP="009760A5">
      <w:pPr>
        <w:spacing w:line="360" w:lineRule="auto"/>
        <w:jc w:val="both"/>
        <w:rPr>
          <w:rFonts w:ascii="Times New Roman" w:hAnsi="Times New Roman" w:cs="Times New Roman"/>
          <w:sz w:val="24"/>
          <w:szCs w:val="24"/>
        </w:rPr>
      </w:pPr>
    </w:p>
    <w:p w:rsidR="005D067C" w:rsidRDefault="005D067C" w:rsidP="001B579E">
      <w:pPr>
        <w:spacing w:before="240" w:line="360" w:lineRule="auto"/>
        <w:jc w:val="both"/>
        <w:rPr>
          <w:rFonts w:ascii="Times New Roman" w:hAnsi="Times New Roman" w:cs="Times New Roman"/>
          <w:sz w:val="24"/>
          <w:szCs w:val="24"/>
        </w:rPr>
      </w:pPr>
    </w:p>
    <w:p w:rsidR="00AD3EFD" w:rsidRPr="00AD3EFD" w:rsidRDefault="005D067C" w:rsidP="00AD3EFD">
      <w:pPr>
        <w:jc w:val="center"/>
        <w:rPr>
          <w:rFonts w:ascii="Times New Roman" w:hAnsi="Times New Roman" w:cs="Times New Roman"/>
          <w:b/>
          <w:sz w:val="32"/>
          <w:szCs w:val="32"/>
        </w:rPr>
      </w:pPr>
      <w:r>
        <w:rPr>
          <w:rFonts w:ascii="Times New Roman" w:hAnsi="Times New Roman" w:cs="Times New Roman"/>
          <w:b/>
          <w:sz w:val="32"/>
          <w:szCs w:val="32"/>
        </w:rPr>
        <w:t>INTRODUCTION</w:t>
      </w:r>
      <w:r>
        <w:rPr>
          <w:rFonts w:ascii="Times New Roman" w:hAnsi="Times New Roman" w:cs="Times New Roman"/>
          <w:sz w:val="24"/>
          <w:szCs w:val="24"/>
        </w:rPr>
        <w:tab/>
      </w:r>
    </w:p>
    <w:p w:rsidR="005D067C" w:rsidRDefault="005D067C" w:rsidP="00C32B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Right from the olden </w:t>
      </w:r>
      <w:r w:rsidR="00D67070">
        <w:rPr>
          <w:rFonts w:ascii="Times New Roman" w:hAnsi="Times New Roman" w:cs="Times New Roman"/>
          <w:sz w:val="24"/>
          <w:szCs w:val="24"/>
        </w:rPr>
        <w:t>day’s</w:t>
      </w:r>
      <w:r>
        <w:rPr>
          <w:rFonts w:ascii="Times New Roman" w:hAnsi="Times New Roman" w:cs="Times New Roman"/>
          <w:sz w:val="24"/>
          <w:szCs w:val="24"/>
        </w:rPr>
        <w:t xml:space="preserve"> people used to store important information in the written form. But many of the records are gone because of the paper quality and some of records </w:t>
      </w:r>
      <w:r w:rsidR="00D67070">
        <w:rPr>
          <w:rFonts w:ascii="Times New Roman" w:hAnsi="Times New Roman" w:cs="Times New Roman"/>
          <w:sz w:val="24"/>
          <w:szCs w:val="24"/>
        </w:rPr>
        <w:t>cannot</w:t>
      </w:r>
      <w:r>
        <w:rPr>
          <w:rFonts w:ascii="Times New Roman" w:hAnsi="Times New Roman" w:cs="Times New Roman"/>
          <w:sz w:val="24"/>
          <w:szCs w:val="24"/>
        </w:rPr>
        <w:t xml:space="preserve"> be </w:t>
      </w:r>
      <w:r w:rsidR="00D67070">
        <w:rPr>
          <w:rFonts w:ascii="Times New Roman" w:hAnsi="Times New Roman" w:cs="Times New Roman"/>
          <w:sz w:val="24"/>
          <w:szCs w:val="24"/>
        </w:rPr>
        <w:t>understood</w:t>
      </w:r>
      <w:r>
        <w:rPr>
          <w:rFonts w:ascii="Times New Roman" w:hAnsi="Times New Roman" w:cs="Times New Roman"/>
          <w:sz w:val="24"/>
          <w:szCs w:val="24"/>
        </w:rPr>
        <w:t xml:space="preserve"> by everyone because of the change in handwriting. So nowadays people started using applications like niva etc to store important information like student’s records. This project can be used by the users in similar way. All a user need is a basic computer and some basic knowledge on computer. The duty/role of the administrator is to create records of a student and update the details in the record </w:t>
      </w:r>
      <w:r w:rsidR="00D67070">
        <w:rPr>
          <w:rFonts w:ascii="Times New Roman" w:hAnsi="Times New Roman" w:cs="Times New Roman"/>
          <w:sz w:val="24"/>
          <w:szCs w:val="24"/>
        </w:rPr>
        <w:t>i.e.</w:t>
      </w:r>
      <w:r>
        <w:rPr>
          <w:rFonts w:ascii="Times New Roman" w:hAnsi="Times New Roman" w:cs="Times New Roman"/>
          <w:sz w:val="24"/>
          <w:szCs w:val="24"/>
        </w:rPr>
        <w:t xml:space="preserve"> exam marks, deletion of a student record if </w:t>
      </w:r>
      <w:r w:rsidR="00D67070">
        <w:rPr>
          <w:rFonts w:ascii="Times New Roman" w:hAnsi="Times New Roman" w:cs="Times New Roman"/>
          <w:sz w:val="24"/>
          <w:szCs w:val="24"/>
        </w:rPr>
        <w:t>student</w:t>
      </w:r>
      <w:r>
        <w:rPr>
          <w:rFonts w:ascii="Times New Roman" w:hAnsi="Times New Roman" w:cs="Times New Roman"/>
          <w:sz w:val="24"/>
          <w:szCs w:val="24"/>
        </w:rPr>
        <w:t xml:space="preserve"> left the institution etc.</w:t>
      </w:r>
    </w:p>
    <w:p w:rsidR="005D067C" w:rsidRDefault="005D067C" w:rsidP="00C32BB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Student can only view students record and verify whether all the details are correct or not and can view the marks obtained and the average of the marks</w:t>
      </w:r>
    </w:p>
    <w:p w:rsidR="00327E2E" w:rsidRDefault="00327E2E" w:rsidP="001B579E">
      <w:pPr>
        <w:spacing w:before="240" w:line="360" w:lineRule="auto"/>
        <w:jc w:val="both"/>
        <w:rPr>
          <w:rFonts w:ascii="Times New Roman" w:hAnsi="Times New Roman" w:cs="Times New Roman"/>
          <w:sz w:val="24"/>
          <w:szCs w:val="24"/>
        </w:rPr>
      </w:pPr>
    </w:p>
    <w:p w:rsid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1B579E" w:rsidRDefault="00327E2E" w:rsidP="005D067C">
      <w:pPr>
        <w:jc w:val="center"/>
        <w:rPr>
          <w:rFonts w:ascii="Times New Roman" w:hAnsi="Times New Roman" w:cs="Times New Roman"/>
          <w:b/>
          <w:sz w:val="32"/>
          <w:szCs w:val="32"/>
        </w:rPr>
      </w:pPr>
      <w:r>
        <w:rPr>
          <w:rFonts w:ascii="Times New Roman" w:hAnsi="Times New Roman" w:cs="Times New Roman"/>
          <w:b/>
          <w:sz w:val="32"/>
          <w:szCs w:val="32"/>
        </w:rPr>
        <w:t>MODULES</w:t>
      </w:r>
    </w:p>
    <w:p w:rsidR="00327E2E" w:rsidRDefault="00792973" w:rsidP="00327E2E">
      <w:pPr>
        <w:spacing w:before="240" w:line="360" w:lineRule="auto"/>
        <w:rPr>
          <w:rFonts w:ascii="Times New Roman" w:hAnsi="Times New Roman" w:cs="Times New Roman"/>
          <w:b/>
          <w:sz w:val="28"/>
          <w:szCs w:val="28"/>
        </w:rPr>
      </w:pPr>
      <w:r>
        <w:rPr>
          <w:rFonts w:ascii="Times New Roman" w:hAnsi="Times New Roman" w:cs="Times New Roman"/>
          <w:b/>
          <w:sz w:val="28"/>
          <w:szCs w:val="28"/>
        </w:rPr>
        <w:t>2.1 ADMIN MODULE:</w:t>
      </w:r>
    </w:p>
    <w:p w:rsidR="00792973" w:rsidRDefault="00792973" w:rsidP="00327E2E">
      <w:pPr>
        <w:spacing w:before="240"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In this module the admin able to create the student record, modify the record, search the record and delete the record.</w:t>
      </w:r>
    </w:p>
    <w:p w:rsidR="00792973" w:rsidRDefault="00792973" w:rsidP="00792973">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Insert Record</w:t>
      </w:r>
    </w:p>
    <w:p w:rsidR="00792973" w:rsidRDefault="00792973" w:rsidP="00792973">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Search Record</w:t>
      </w:r>
    </w:p>
    <w:p w:rsidR="00792973" w:rsidRDefault="00792973" w:rsidP="00792973">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Delete Record</w:t>
      </w:r>
    </w:p>
    <w:p w:rsidR="00792973" w:rsidRDefault="00792973" w:rsidP="00792973">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Modify Record</w:t>
      </w:r>
    </w:p>
    <w:p w:rsidR="00792973" w:rsidRDefault="00792973" w:rsidP="00792973">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Display Record</w:t>
      </w:r>
    </w:p>
    <w:p w:rsidR="00792973" w:rsidRDefault="00792973" w:rsidP="00792973">
      <w:pPr>
        <w:spacing w:before="240" w:line="360" w:lineRule="auto"/>
        <w:rPr>
          <w:rFonts w:ascii="Times New Roman" w:hAnsi="Times New Roman" w:cs="Times New Roman"/>
          <w:b/>
          <w:sz w:val="28"/>
          <w:szCs w:val="28"/>
        </w:rPr>
      </w:pPr>
      <w:r>
        <w:rPr>
          <w:rFonts w:ascii="Times New Roman" w:hAnsi="Times New Roman" w:cs="Times New Roman"/>
          <w:b/>
          <w:sz w:val="28"/>
          <w:szCs w:val="28"/>
        </w:rPr>
        <w:t>2.1.1 INSERT RECORD</w:t>
      </w:r>
    </w:p>
    <w:p w:rsidR="00792973" w:rsidRDefault="00792973" w:rsidP="00792973">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Record can be created by opening a file using the touch or cat command in which all the records can be stored. By using this first a file is created so that records can be added. The users can add details of a student like name </w:t>
      </w:r>
      <w:r w:rsidR="00BA6389">
        <w:rPr>
          <w:rFonts w:ascii="Times New Roman" w:hAnsi="Times New Roman" w:cs="Times New Roman"/>
          <w:sz w:val="24"/>
          <w:szCs w:val="24"/>
        </w:rPr>
        <w:t>of the student, student roll number, exam marks.</w:t>
      </w:r>
    </w:p>
    <w:p w:rsidR="00BA6389" w:rsidRDefault="00BA6389" w:rsidP="00792973">
      <w:pPr>
        <w:spacing w:before="240" w:line="360" w:lineRule="auto"/>
        <w:rPr>
          <w:rFonts w:ascii="Times New Roman" w:hAnsi="Times New Roman" w:cs="Times New Roman"/>
          <w:b/>
          <w:sz w:val="28"/>
          <w:szCs w:val="28"/>
        </w:rPr>
      </w:pPr>
      <w:r>
        <w:rPr>
          <w:rFonts w:ascii="Times New Roman" w:hAnsi="Times New Roman" w:cs="Times New Roman"/>
          <w:b/>
          <w:sz w:val="28"/>
          <w:szCs w:val="28"/>
        </w:rPr>
        <w:t>2.1.2 SEARCH RECORD</w:t>
      </w:r>
    </w:p>
    <w:p w:rsidR="00BA6389" w:rsidRDefault="00BA6389" w:rsidP="00792973">
      <w:pPr>
        <w:spacing w:before="240"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In this record the user may search the record of any student by entering the roll number of that particular student. The grep command is used so that the searched roll number can be found. Then records of that student alone can be displayed.</w:t>
      </w:r>
    </w:p>
    <w:p w:rsidR="00BA6389" w:rsidRDefault="00BA6389" w:rsidP="00792973">
      <w:pPr>
        <w:spacing w:before="240" w:line="360" w:lineRule="auto"/>
        <w:rPr>
          <w:rFonts w:ascii="Times New Roman" w:hAnsi="Times New Roman" w:cs="Times New Roman"/>
          <w:b/>
          <w:sz w:val="28"/>
          <w:szCs w:val="28"/>
        </w:rPr>
      </w:pPr>
      <w:r>
        <w:rPr>
          <w:rFonts w:ascii="Times New Roman" w:hAnsi="Times New Roman" w:cs="Times New Roman"/>
          <w:b/>
          <w:sz w:val="28"/>
          <w:szCs w:val="28"/>
        </w:rPr>
        <w:t>2.1.3 DELETE RECORD</w:t>
      </w:r>
    </w:p>
    <w:p w:rsidR="00BA6389" w:rsidRDefault="00BA6389" w:rsidP="00792973">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user may be </w:t>
      </w:r>
      <w:r w:rsidR="00D67070">
        <w:rPr>
          <w:rFonts w:ascii="Times New Roman" w:hAnsi="Times New Roman" w:cs="Times New Roman"/>
          <w:sz w:val="24"/>
          <w:szCs w:val="24"/>
        </w:rPr>
        <w:t>deleting</w:t>
      </w:r>
      <w:r>
        <w:rPr>
          <w:rFonts w:ascii="Times New Roman" w:hAnsi="Times New Roman" w:cs="Times New Roman"/>
          <w:sz w:val="24"/>
          <w:szCs w:val="24"/>
        </w:rPr>
        <w:t xml:space="preserve"> any student’s data from the record list. For deleting a record first the roll number is read from the user. The grep command is used to match with that roll number. By using mv command the details of that student are moved to a temporary file. So the record is deleted.</w:t>
      </w:r>
    </w:p>
    <w:p w:rsidR="00BA6389" w:rsidRDefault="00BA6389" w:rsidP="00792973">
      <w:pPr>
        <w:spacing w:before="240" w:line="360" w:lineRule="auto"/>
        <w:rPr>
          <w:rFonts w:ascii="Times New Roman" w:hAnsi="Times New Roman" w:cs="Times New Roman"/>
          <w:sz w:val="24"/>
          <w:szCs w:val="24"/>
        </w:rPr>
      </w:pPr>
      <w:r>
        <w:rPr>
          <w:rFonts w:ascii="Times New Roman" w:hAnsi="Times New Roman" w:cs="Times New Roman"/>
          <w:b/>
          <w:sz w:val="28"/>
          <w:szCs w:val="28"/>
        </w:rPr>
        <w:lastRenderedPageBreak/>
        <w:tab/>
      </w:r>
      <w:r>
        <w:rPr>
          <w:rFonts w:ascii="Times New Roman" w:hAnsi="Times New Roman" w:cs="Times New Roman"/>
          <w:b/>
          <w:sz w:val="28"/>
          <w:szCs w:val="28"/>
        </w:rPr>
        <w:tab/>
      </w:r>
      <w:r w:rsidR="00CA3472">
        <w:rPr>
          <w:rFonts w:ascii="Times New Roman" w:hAnsi="Times New Roman" w:cs="Times New Roman"/>
          <w:sz w:val="24"/>
          <w:szCs w:val="24"/>
        </w:rPr>
        <w:t>.</w:t>
      </w:r>
    </w:p>
    <w:p w:rsidR="00CA3472" w:rsidRPr="00CA3472" w:rsidRDefault="00CA3472" w:rsidP="00792973">
      <w:pPr>
        <w:spacing w:before="240" w:line="360" w:lineRule="auto"/>
        <w:rPr>
          <w:rFonts w:ascii="Times New Roman" w:hAnsi="Times New Roman" w:cs="Times New Roman"/>
          <w:sz w:val="24"/>
          <w:szCs w:val="24"/>
        </w:rPr>
      </w:pPr>
    </w:p>
    <w:p w:rsidR="00AD3EFD" w:rsidRPr="00AD3EFD" w:rsidRDefault="00AD3EFD" w:rsidP="00CA3472">
      <w:pPr>
        <w:spacing w:before="240" w:line="360" w:lineRule="auto"/>
        <w:rPr>
          <w:rFonts w:ascii="Times New Roman" w:hAnsi="Times New Roman" w:cs="Times New Roman"/>
          <w:b/>
          <w:sz w:val="28"/>
          <w:szCs w:val="28"/>
        </w:rPr>
      </w:pPr>
      <w:r>
        <w:rPr>
          <w:rFonts w:ascii="Times New Roman" w:hAnsi="Times New Roman" w:cs="Times New Roman"/>
          <w:b/>
          <w:sz w:val="28"/>
          <w:szCs w:val="28"/>
        </w:rPr>
        <w:t>2.1.4 MODIFY RECORD</w:t>
      </w:r>
    </w:p>
    <w:p w:rsidR="00CA3472" w:rsidRDefault="00CA3472" w:rsidP="00CA3472">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user may modify the records of any student (if it exists)</w:t>
      </w:r>
      <w:r w:rsidR="00D67070">
        <w:rPr>
          <w:rFonts w:ascii="Times New Roman" w:hAnsi="Times New Roman" w:cs="Times New Roman"/>
          <w:sz w:val="24"/>
          <w:szCs w:val="24"/>
        </w:rPr>
        <w:t>;</w:t>
      </w:r>
      <w:r>
        <w:rPr>
          <w:rFonts w:ascii="Times New Roman" w:hAnsi="Times New Roman" w:cs="Times New Roman"/>
          <w:sz w:val="24"/>
          <w:szCs w:val="24"/>
        </w:rPr>
        <w:t xml:space="preserve"> in this module the grep command is used to search a roll number. Then by using cut command the records </w:t>
      </w:r>
      <w:r w:rsidR="0078089F">
        <w:rPr>
          <w:rFonts w:ascii="Times New Roman" w:hAnsi="Times New Roman" w:cs="Times New Roman"/>
          <w:sz w:val="24"/>
          <w:szCs w:val="24"/>
        </w:rPr>
        <w:t>of that student are moved to a temporary file.</w:t>
      </w:r>
    </w:p>
    <w:p w:rsidR="0078089F" w:rsidRDefault="0078089F" w:rsidP="00CA3472">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necessary changes can be done on the record (modifications). Then again the data on this temporary file is copied and is updated to the main file containing records of all students.</w:t>
      </w:r>
    </w:p>
    <w:p w:rsidR="0078089F" w:rsidRDefault="0078089F" w:rsidP="00CA3472">
      <w:pPr>
        <w:spacing w:before="240" w:line="360" w:lineRule="auto"/>
        <w:rPr>
          <w:rFonts w:ascii="Times New Roman" w:hAnsi="Times New Roman" w:cs="Times New Roman"/>
          <w:b/>
          <w:sz w:val="28"/>
          <w:szCs w:val="28"/>
        </w:rPr>
      </w:pPr>
      <w:r>
        <w:rPr>
          <w:rFonts w:ascii="Times New Roman" w:hAnsi="Times New Roman" w:cs="Times New Roman"/>
          <w:b/>
          <w:sz w:val="28"/>
          <w:szCs w:val="28"/>
        </w:rPr>
        <w:t>2.1.5 DISPLAY RECORD</w:t>
      </w:r>
    </w:p>
    <w:p w:rsidR="0078089F" w:rsidRDefault="0078089F" w:rsidP="00CA3472">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this module sort command with -g option is used to display the records of students with name of the student, student’s roll number, marks obtained in respective subjects and the average marks are </w:t>
      </w:r>
      <w:r w:rsidR="00D67070">
        <w:rPr>
          <w:rFonts w:ascii="Times New Roman" w:hAnsi="Times New Roman" w:cs="Times New Roman"/>
          <w:sz w:val="24"/>
          <w:szCs w:val="24"/>
        </w:rPr>
        <w:t>displayed</w:t>
      </w:r>
      <w:r>
        <w:rPr>
          <w:rFonts w:ascii="Times New Roman" w:hAnsi="Times New Roman" w:cs="Times New Roman"/>
          <w:sz w:val="24"/>
          <w:szCs w:val="24"/>
        </w:rPr>
        <w:t xml:space="preserve">. By using the option the administrator can view and analyze the performance </w:t>
      </w:r>
      <w:r w:rsidR="00D67070">
        <w:rPr>
          <w:rFonts w:ascii="Times New Roman" w:hAnsi="Times New Roman" w:cs="Times New Roman"/>
          <w:sz w:val="24"/>
          <w:szCs w:val="24"/>
        </w:rPr>
        <w:t>of students</w:t>
      </w:r>
      <w:r>
        <w:rPr>
          <w:rFonts w:ascii="Times New Roman" w:hAnsi="Times New Roman" w:cs="Times New Roman"/>
          <w:sz w:val="24"/>
          <w:szCs w:val="24"/>
        </w:rPr>
        <w:t xml:space="preserve"> and can take necessary steps to help students.</w:t>
      </w:r>
    </w:p>
    <w:p w:rsidR="0078089F" w:rsidRDefault="0078089F" w:rsidP="00CA3472">
      <w:pPr>
        <w:spacing w:before="240" w:line="360" w:lineRule="auto"/>
        <w:rPr>
          <w:rFonts w:ascii="Times New Roman" w:hAnsi="Times New Roman" w:cs="Times New Roman"/>
          <w:b/>
          <w:sz w:val="28"/>
          <w:szCs w:val="28"/>
        </w:rPr>
      </w:pPr>
      <w:r>
        <w:rPr>
          <w:rFonts w:ascii="Times New Roman" w:hAnsi="Times New Roman" w:cs="Times New Roman"/>
          <w:b/>
          <w:sz w:val="28"/>
          <w:szCs w:val="28"/>
        </w:rPr>
        <w:t>2.2 STUDENT MODULE</w:t>
      </w:r>
    </w:p>
    <w:p w:rsidR="0078089F" w:rsidRPr="0078089F" w:rsidRDefault="0078089F" w:rsidP="0078089F">
      <w:pPr>
        <w:pStyle w:val="ListParagraph"/>
        <w:numPr>
          <w:ilvl w:val="0"/>
          <w:numId w:val="4"/>
        </w:numPr>
        <w:spacing w:before="240" w:line="360" w:lineRule="auto"/>
        <w:rPr>
          <w:rFonts w:ascii="Times New Roman" w:hAnsi="Times New Roman" w:cs="Times New Roman"/>
          <w:b/>
          <w:sz w:val="28"/>
          <w:szCs w:val="28"/>
        </w:rPr>
      </w:pPr>
      <w:r>
        <w:rPr>
          <w:rFonts w:ascii="Times New Roman" w:hAnsi="Times New Roman" w:cs="Times New Roman"/>
          <w:sz w:val="24"/>
          <w:szCs w:val="24"/>
        </w:rPr>
        <w:t>Search Record</w:t>
      </w:r>
    </w:p>
    <w:p w:rsidR="0078089F" w:rsidRPr="0078089F" w:rsidRDefault="0078089F" w:rsidP="0078089F">
      <w:pPr>
        <w:pStyle w:val="ListParagraph"/>
        <w:numPr>
          <w:ilvl w:val="0"/>
          <w:numId w:val="4"/>
        </w:numPr>
        <w:spacing w:before="240" w:line="360" w:lineRule="auto"/>
        <w:rPr>
          <w:rFonts w:ascii="Times New Roman" w:hAnsi="Times New Roman" w:cs="Times New Roman"/>
          <w:b/>
          <w:sz w:val="28"/>
          <w:szCs w:val="28"/>
        </w:rPr>
      </w:pPr>
      <w:r>
        <w:rPr>
          <w:rFonts w:ascii="Times New Roman" w:hAnsi="Times New Roman" w:cs="Times New Roman"/>
          <w:sz w:val="24"/>
          <w:szCs w:val="24"/>
        </w:rPr>
        <w:t>View Record</w:t>
      </w:r>
    </w:p>
    <w:p w:rsidR="0078089F" w:rsidRDefault="0078089F" w:rsidP="0078089F">
      <w:pPr>
        <w:spacing w:before="240" w:line="360" w:lineRule="auto"/>
        <w:rPr>
          <w:rFonts w:ascii="Times New Roman" w:hAnsi="Times New Roman" w:cs="Times New Roman"/>
          <w:b/>
          <w:sz w:val="28"/>
          <w:szCs w:val="28"/>
        </w:rPr>
      </w:pPr>
      <w:r>
        <w:rPr>
          <w:rFonts w:ascii="Times New Roman" w:hAnsi="Times New Roman" w:cs="Times New Roman"/>
          <w:b/>
          <w:sz w:val="28"/>
          <w:szCs w:val="28"/>
        </w:rPr>
        <w:t>2.2.1 SEARCH RECORD</w:t>
      </w:r>
    </w:p>
    <w:p w:rsidR="0078089F" w:rsidRDefault="0078089F" w:rsidP="0078089F">
      <w:pPr>
        <w:spacing w:before="240"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003E68F8">
        <w:rPr>
          <w:rFonts w:ascii="Times New Roman" w:hAnsi="Times New Roman" w:cs="Times New Roman"/>
          <w:sz w:val="24"/>
          <w:szCs w:val="24"/>
        </w:rPr>
        <w:t>In this module the user may search the record of any student by entering the roll number of that particular student. The grep command is used so that searched roll number can be found. The records of that student alone can be displayed.</w:t>
      </w:r>
    </w:p>
    <w:p w:rsidR="00C32BB4" w:rsidRDefault="00C32BB4" w:rsidP="0078089F">
      <w:pPr>
        <w:spacing w:before="240" w:line="360" w:lineRule="auto"/>
        <w:rPr>
          <w:rFonts w:ascii="Times New Roman" w:hAnsi="Times New Roman" w:cs="Times New Roman"/>
          <w:b/>
          <w:sz w:val="28"/>
          <w:szCs w:val="28"/>
        </w:rPr>
      </w:pPr>
    </w:p>
    <w:p w:rsidR="00C32BB4" w:rsidRDefault="00C32BB4" w:rsidP="0078089F">
      <w:pPr>
        <w:spacing w:before="240" w:line="360" w:lineRule="auto"/>
        <w:rPr>
          <w:rFonts w:ascii="Times New Roman" w:hAnsi="Times New Roman" w:cs="Times New Roman"/>
          <w:b/>
          <w:sz w:val="28"/>
          <w:szCs w:val="28"/>
        </w:rPr>
      </w:pPr>
    </w:p>
    <w:p w:rsidR="00C32BB4" w:rsidRDefault="00C32BB4" w:rsidP="0078089F">
      <w:pPr>
        <w:spacing w:before="240" w:line="360" w:lineRule="auto"/>
        <w:rPr>
          <w:rFonts w:ascii="Times New Roman" w:hAnsi="Times New Roman" w:cs="Times New Roman"/>
          <w:b/>
          <w:sz w:val="28"/>
          <w:szCs w:val="28"/>
        </w:rPr>
      </w:pPr>
    </w:p>
    <w:p w:rsidR="003E68F8" w:rsidRDefault="003E68F8" w:rsidP="0078089F">
      <w:pPr>
        <w:spacing w:before="240" w:line="360" w:lineRule="auto"/>
        <w:rPr>
          <w:rFonts w:ascii="Times New Roman" w:hAnsi="Times New Roman" w:cs="Times New Roman"/>
          <w:b/>
          <w:sz w:val="28"/>
          <w:szCs w:val="28"/>
        </w:rPr>
      </w:pPr>
      <w:r>
        <w:rPr>
          <w:rFonts w:ascii="Times New Roman" w:hAnsi="Times New Roman" w:cs="Times New Roman"/>
          <w:b/>
          <w:sz w:val="28"/>
          <w:szCs w:val="28"/>
        </w:rPr>
        <w:lastRenderedPageBreak/>
        <w:t>2.2.2 VIEW RECORD</w:t>
      </w:r>
    </w:p>
    <w:p w:rsidR="003E68F8" w:rsidRDefault="003E68F8" w:rsidP="0078089F">
      <w:pPr>
        <w:spacing w:before="240"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In this module sort command with -g option is used to display records of students with name, roll number, marks and the average marks are displayed. By using this option students can view and analyze their performance and can take necessary steps to improve themselves.</w:t>
      </w:r>
    </w:p>
    <w:p w:rsidR="003E68F8" w:rsidRDefault="003E68F8" w:rsidP="0078089F">
      <w:pPr>
        <w:spacing w:before="240" w:line="360" w:lineRule="auto"/>
        <w:rPr>
          <w:rFonts w:ascii="Times New Roman" w:hAnsi="Times New Roman" w:cs="Times New Roman"/>
          <w:sz w:val="24"/>
          <w:szCs w:val="24"/>
        </w:rPr>
      </w:pPr>
    </w:p>
    <w:p w:rsidR="007E2033" w:rsidRPr="00AD3EFD" w:rsidRDefault="00230B94" w:rsidP="00AD3EFD">
      <w:pPr>
        <w:spacing w:before="24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SOURCE </w:t>
      </w:r>
      <w:r w:rsidR="00AD3EFD">
        <w:rPr>
          <w:rFonts w:ascii="Times New Roman" w:hAnsi="Times New Roman" w:cs="Times New Roman"/>
          <w:b/>
          <w:sz w:val="32"/>
          <w:szCs w:val="32"/>
        </w:rPr>
        <w:t>CODE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echo "      Mini Project     "</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echo "          on     "</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 xml:space="preserve">echo " Student Database Management </w:t>
      </w:r>
      <w:r w:rsidR="00D67070" w:rsidRPr="00FD5F34">
        <w:rPr>
          <w:rFonts w:ascii="Times New Roman" w:hAnsi="Times New Roman" w:cs="Times New Roman"/>
          <w:sz w:val="24"/>
          <w:szCs w:val="24"/>
        </w:rPr>
        <w:t>System”</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create ()</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"Enter the filename which you want to create"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db</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touch $db</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"File created"</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insert()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if [ -z $db ];then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"Database doesnt exist. Create a new database."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else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lastRenderedPageBreak/>
        <w:t>echo "Enter the number of records to be added."</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no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while [ $no -gt 0 ]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do</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"Enter roll no: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rno</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srno=`grep "^$rno" "$db"`</w:t>
      </w:r>
    </w:p>
    <w:p w:rsidR="00FD5F34" w:rsidRPr="00FD5F34" w:rsidRDefault="00FD5F34" w:rsidP="00230B94">
      <w:pPr>
        <w:spacing w:before="240" w:line="360" w:lineRule="auto"/>
        <w:ind w:left="1440"/>
        <w:rPr>
          <w:rFonts w:ascii="Times New Roman" w:hAnsi="Times New Roman" w:cs="Times New Roman"/>
          <w:sz w:val="24"/>
          <w:szCs w:val="24"/>
        </w:rPr>
      </w:pPr>
      <w:r w:rsidRPr="00FD5F34">
        <w:rPr>
          <w:rFonts w:ascii="Times New Roman" w:hAnsi="Times New Roman" w:cs="Times New Roman"/>
          <w:sz w:val="24"/>
          <w:szCs w:val="24"/>
        </w:rPr>
        <w:t>if [ -z $srno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then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"Enter Name: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name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enter $name marks in three subjects</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"Linux Programming: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sub1</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"Operating System: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sub2</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"Data structures: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sub3</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avg=$((($sub1+$sub2+$sub3)/3))</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"Average : $avg"</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record=$rno":"$name":"$sub1":"$sub2":"$sub3":"$avg</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lastRenderedPageBreak/>
        <w:t>echo $record &gt;&gt; "$db"</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no=$(($no-1))</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else</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echo "Record already exists."</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fi</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done</w:t>
      </w:r>
    </w:p>
    <w:p w:rsidR="00FD5F34" w:rsidRPr="00FD5F34" w:rsidRDefault="00230B94" w:rsidP="00230B9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D5F34" w:rsidRPr="00FD5F34">
        <w:rPr>
          <w:rFonts w:ascii="Times New Roman" w:hAnsi="Times New Roman" w:cs="Times New Roman"/>
          <w:sz w:val="24"/>
          <w:szCs w:val="24"/>
        </w:rPr>
        <w:t>fi</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search()</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 Enter roll no: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rno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record=`grep "^$rno" "$db"`</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if [ $? -ne 0 ]; then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doesnt exist.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else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found"</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fi</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modify()</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lastRenderedPageBreak/>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 Enter roll no to modify: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rno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grep "^$rno" $db &gt; temp1.txt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grep -v "^$rno" $db &gt; temp2.txt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mv temp2.txt $db</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if [ $? -ne 0 ]; then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doesnt exist.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else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name=`cut -d ";" -f2 "temp1.txt"`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sub1=`cut -d ";" -f3 "temp1.txt"`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sub2=`cut -d ";" -f4 "temp1.txt"`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sub3=`cut -d ";" -f5 "temp1.txt"`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"Enter the value you want to modify"</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MENU=" Values</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1)Name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 xml:space="preserve">2)Linux </w:t>
      </w:r>
      <w:r w:rsidR="00D67070" w:rsidRPr="00FD5F34">
        <w:rPr>
          <w:rFonts w:ascii="Times New Roman" w:hAnsi="Times New Roman" w:cs="Times New Roman"/>
          <w:sz w:val="24"/>
          <w:szCs w:val="24"/>
        </w:rPr>
        <w:t>programming</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3)Operating System</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4)Data Structures</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5) Exit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lastRenderedPageBreak/>
        <w:t>while [ true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do</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"$MENU"</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"Enter your choice"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n1</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case $n1 in</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1)echo "Enter the new name"</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read name</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2)echo "Enter the new marks for Linux Programming:"</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read sub1</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3)echo "Enter the new marks for Operating System:"</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read sub2</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4)echo "Enter the new marks for Data Structures:"</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read sub3</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echo "Student record modified"</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break</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lastRenderedPageBreak/>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esac</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done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avg=$((($sub1+$sub2+$sub3)/3))</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record=$rno":"$name":"$sub1":"$sub2":"$sub3":"$avg</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$record &gt;&gt; "$db"</w:t>
      </w:r>
    </w:p>
    <w:p w:rsidR="00FD5F34" w:rsidRPr="00FD5F34" w:rsidRDefault="00230B94" w:rsidP="00230B9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D5F34" w:rsidRPr="00FD5F34">
        <w:rPr>
          <w:rFonts w:ascii="Times New Roman" w:hAnsi="Times New Roman" w:cs="Times New Roman"/>
          <w:sz w:val="24"/>
          <w:szCs w:val="24"/>
        </w:rPr>
        <w:t>fi</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delete()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 Enter roll no: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rno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record=`grep "^$rno" "$db"`</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if [ $? -ne 0 ]; then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doesnt exist.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else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found"</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record=`grep -v "^$rno" "$db" &gt; tmp.txt`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mv tmp.txt $db</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deleted."</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lastRenderedPageBreak/>
        <w:t>fi</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230B94" w:rsidRDefault="00230B94" w:rsidP="00FD5F34">
      <w:pPr>
        <w:spacing w:before="240" w:line="360" w:lineRule="auto"/>
        <w:rPr>
          <w:rFonts w:ascii="Times New Roman" w:hAnsi="Times New Roman" w:cs="Times New Roman"/>
          <w:sz w:val="24"/>
          <w:szCs w:val="24"/>
        </w:rPr>
      </w:pPr>
    </w:p>
    <w:p w:rsidR="00230B94" w:rsidRDefault="00230B94" w:rsidP="00FD5F34">
      <w:pPr>
        <w:spacing w:before="240" w:line="360" w:lineRule="auto"/>
        <w:rPr>
          <w:rFonts w:ascii="Times New Roman" w:hAnsi="Times New Roman" w:cs="Times New Roman"/>
          <w:sz w:val="24"/>
          <w:szCs w:val="24"/>
        </w:rPr>
      </w:pP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display()</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 Complete database..."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sort -g $db</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admin()</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MENU1="***********Admin Menu***********\n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1)Create\n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2)Insert\n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3)Search\n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4)Modify\n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5)Delete\n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6)Display\n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7)Exit\n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while true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lastRenderedPageBreak/>
        <w:t>do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$MENU1</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"Enter your choice: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n</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case $n in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1) create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2)insert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3) search</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4) modify</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5) delete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6) display</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7) exit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230B94" w:rsidP="00230B9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D5F34" w:rsidRPr="00FD5F34">
        <w:rPr>
          <w:rFonts w:ascii="Times New Roman" w:hAnsi="Times New Roman" w:cs="Times New Roman"/>
          <w:sz w:val="24"/>
          <w:szCs w:val="24"/>
        </w:rPr>
        <w:t>esac</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done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lastRenderedPageBreak/>
        <w:t>}</w:t>
      </w:r>
    </w:p>
    <w:p w:rsidR="00230B94" w:rsidRDefault="00230B94" w:rsidP="00FD5F34">
      <w:pPr>
        <w:spacing w:before="240" w:line="360" w:lineRule="auto"/>
        <w:rPr>
          <w:rFonts w:ascii="Times New Roman" w:hAnsi="Times New Roman" w:cs="Times New Roman"/>
          <w:sz w:val="24"/>
          <w:szCs w:val="24"/>
        </w:rPr>
      </w:pPr>
    </w:p>
    <w:p w:rsidR="00230B94" w:rsidRDefault="00230B94" w:rsidP="00FD5F34">
      <w:pPr>
        <w:spacing w:before="240" w:line="360" w:lineRule="auto"/>
        <w:rPr>
          <w:rFonts w:ascii="Times New Roman" w:hAnsi="Times New Roman" w:cs="Times New Roman"/>
          <w:sz w:val="24"/>
          <w:szCs w:val="24"/>
        </w:rPr>
      </w:pPr>
    </w:p>
    <w:p w:rsidR="00230B94" w:rsidRDefault="00230B94" w:rsidP="00FD5F34">
      <w:pPr>
        <w:spacing w:before="240" w:line="360" w:lineRule="auto"/>
        <w:rPr>
          <w:rFonts w:ascii="Times New Roman" w:hAnsi="Times New Roman" w:cs="Times New Roman"/>
          <w:sz w:val="24"/>
          <w:szCs w:val="24"/>
        </w:rPr>
      </w:pP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student()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create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while true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do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"*******Student MENU*******"</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"1.search record\n2.view all records\n3.Exit"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case $n in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1)search</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2)display</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3)exit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"Invalid choice"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lastRenderedPageBreak/>
        <w:t>esac</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done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230B94" w:rsidRDefault="00230B94" w:rsidP="00FD5F34">
      <w:pPr>
        <w:spacing w:before="240" w:line="360" w:lineRule="auto"/>
        <w:rPr>
          <w:rFonts w:ascii="Times New Roman" w:hAnsi="Times New Roman" w:cs="Times New Roman"/>
          <w:sz w:val="24"/>
          <w:szCs w:val="24"/>
        </w:rPr>
      </w:pP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menu1="*******MAIN MENU******\n</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1.Admin\n</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2.student\n</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3.Exit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while true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$menu1</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Enter your choice: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case $n in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1)admin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2)student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3)exit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lastRenderedPageBreak/>
        <w:t>esac</w:t>
      </w:r>
    </w:p>
    <w:p w:rsidR="00BA6389"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done</w:t>
      </w:r>
    </w:p>
    <w:p w:rsidR="00FD5F34" w:rsidRDefault="00FD5F34" w:rsidP="008E2ED6">
      <w:pPr>
        <w:spacing w:before="240" w:line="360" w:lineRule="auto"/>
        <w:rPr>
          <w:rFonts w:ascii="Times New Roman" w:hAnsi="Times New Roman" w:cs="Times New Roman"/>
          <w:sz w:val="24"/>
          <w:szCs w:val="24"/>
        </w:rPr>
      </w:pPr>
    </w:p>
    <w:p w:rsidR="00230B94" w:rsidRDefault="00230B94" w:rsidP="00230B94">
      <w:pPr>
        <w:spacing w:before="240" w:line="360" w:lineRule="auto"/>
        <w:rPr>
          <w:rFonts w:ascii="Times New Roman" w:hAnsi="Times New Roman" w:cs="Times New Roman"/>
          <w:sz w:val="24"/>
          <w:szCs w:val="24"/>
        </w:rPr>
      </w:pPr>
    </w:p>
    <w:p w:rsidR="00AD3EFD" w:rsidRDefault="00AD3EFD" w:rsidP="00230B94">
      <w:pPr>
        <w:spacing w:before="240" w:line="360" w:lineRule="auto"/>
        <w:ind w:left="2160" w:firstLine="720"/>
        <w:rPr>
          <w:rFonts w:ascii="Times New Roman" w:hAnsi="Times New Roman" w:cs="Times New Roman"/>
          <w:b/>
          <w:sz w:val="32"/>
          <w:szCs w:val="32"/>
        </w:rPr>
      </w:pPr>
      <w:r>
        <w:rPr>
          <w:rFonts w:ascii="Times New Roman" w:hAnsi="Times New Roman" w:cs="Times New Roman"/>
          <w:b/>
          <w:sz w:val="32"/>
          <w:szCs w:val="32"/>
        </w:rPr>
        <w:t>RESULT</w:t>
      </w:r>
    </w:p>
    <w:p w:rsidR="008E2ED6" w:rsidRPr="008E2ED6" w:rsidRDefault="004C283F" w:rsidP="00AD3EFD">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00625" cy="2695575"/>
            <wp:effectExtent l="95250" t="95250" r="104775"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00625" cy="26955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D5F34" w:rsidRDefault="004C283F"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4.1 Entering the option either admin or student</w:t>
      </w:r>
    </w:p>
    <w:p w:rsidR="004C283F" w:rsidRDefault="004C283F"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3508375"/>
            <wp:effectExtent l="95250" t="95250" r="97790" b="92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508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D5F34" w:rsidRDefault="004C283F"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4.2 Entering the option in admin menu</w:t>
      </w:r>
    </w:p>
    <w:p w:rsidR="004C283F" w:rsidRDefault="004C283F"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648200" cy="6762750"/>
            <wp:effectExtent l="114300" t="95250" r="9525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48200" cy="6762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C283F" w:rsidRDefault="004C283F"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 xml:space="preserve">4.3 </w:t>
      </w:r>
      <w:r w:rsidR="00A739F3">
        <w:rPr>
          <w:rFonts w:ascii="Times New Roman" w:hAnsi="Times New Roman" w:cs="Times New Roman"/>
          <w:sz w:val="24"/>
          <w:szCs w:val="24"/>
        </w:rPr>
        <w:t>Inserting two student’s records</w:t>
      </w:r>
    </w:p>
    <w:p w:rsidR="00A739F3" w:rsidRDefault="00A739F3"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524375" cy="6848475"/>
            <wp:effectExtent l="114300" t="95250" r="10477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24375" cy="6848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2DE1" w:rsidRDefault="003D2DE1"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4.4 Searching a record by student’s roll number</w:t>
      </w:r>
    </w:p>
    <w:p w:rsidR="003D2DE1" w:rsidRDefault="003D2DE1"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343525" cy="6848475"/>
            <wp:effectExtent l="114300" t="95250" r="104775"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43525" cy="6848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2DE1" w:rsidRDefault="003D2DE1"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4.5 Modifying subject marks in a student’s record</w:t>
      </w:r>
    </w:p>
    <w:p w:rsidR="003D2DE1" w:rsidRDefault="003D2DE1"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953000" cy="6753225"/>
            <wp:effectExtent l="95250" t="95250" r="95250"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3000" cy="67532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2DE1" w:rsidRDefault="003D2DE1"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4.6 Student’s record is modified</w:t>
      </w:r>
    </w:p>
    <w:p w:rsidR="003D2DE1" w:rsidRDefault="00020C5E"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238750" cy="6829425"/>
            <wp:effectExtent l="95250" t="95250" r="9525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38750" cy="68294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20C5E" w:rsidRDefault="00020C5E"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4.7 Displaying complete database &amp; Deleting a record by entering student’s roll number</w:t>
      </w:r>
    </w:p>
    <w:p w:rsidR="00020C5E" w:rsidRDefault="00020C5E"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6823075"/>
            <wp:effectExtent l="95250" t="95250" r="97790" b="920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68230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20C5E" w:rsidRDefault="00020C5E"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4.8 Exiting from Admin menu, selecting Student menu</w:t>
      </w:r>
      <w:r w:rsidR="003A5B4C">
        <w:rPr>
          <w:rFonts w:ascii="Times New Roman" w:hAnsi="Times New Roman" w:cs="Times New Roman"/>
          <w:sz w:val="24"/>
          <w:szCs w:val="24"/>
        </w:rPr>
        <w:t>, performing search &amp; view options in student menu</w:t>
      </w:r>
    </w:p>
    <w:p w:rsidR="003A5B4C" w:rsidRDefault="003A5B4C" w:rsidP="004C283F">
      <w:pPr>
        <w:spacing w:before="240" w:line="360" w:lineRule="auto"/>
        <w:jc w:val="center"/>
        <w:rPr>
          <w:rFonts w:ascii="Times New Roman" w:hAnsi="Times New Roman" w:cs="Times New Roman"/>
          <w:sz w:val="24"/>
          <w:szCs w:val="24"/>
        </w:rPr>
      </w:pPr>
    </w:p>
    <w:p w:rsidR="003A5B4C" w:rsidRDefault="003A5B4C" w:rsidP="004C283F">
      <w:pPr>
        <w:spacing w:before="240" w:line="360" w:lineRule="auto"/>
        <w:jc w:val="center"/>
        <w:rPr>
          <w:rFonts w:ascii="Times New Roman" w:hAnsi="Times New Roman" w:cs="Times New Roman"/>
          <w:sz w:val="24"/>
          <w:szCs w:val="24"/>
        </w:rPr>
      </w:pPr>
    </w:p>
    <w:p w:rsidR="003A5B4C" w:rsidRDefault="003A5B4C" w:rsidP="004C283F">
      <w:pPr>
        <w:spacing w:before="240" w:line="360" w:lineRule="auto"/>
        <w:jc w:val="center"/>
        <w:rPr>
          <w:rFonts w:ascii="Times New Roman" w:hAnsi="Times New Roman" w:cs="Times New Roman"/>
          <w:sz w:val="24"/>
          <w:szCs w:val="24"/>
        </w:rPr>
      </w:pPr>
    </w:p>
    <w:p w:rsidR="003A5B4C" w:rsidRDefault="003A5B4C" w:rsidP="004C283F">
      <w:pPr>
        <w:spacing w:before="240" w:line="360" w:lineRule="auto"/>
        <w:jc w:val="center"/>
        <w:rPr>
          <w:rFonts w:ascii="Times New Roman" w:hAnsi="Times New Roman" w:cs="Times New Roman"/>
          <w:b/>
          <w:sz w:val="32"/>
          <w:szCs w:val="32"/>
        </w:rPr>
      </w:pPr>
      <w:r>
        <w:rPr>
          <w:rFonts w:ascii="Times New Roman" w:hAnsi="Times New Roman" w:cs="Times New Roman"/>
          <w:b/>
          <w:sz w:val="32"/>
          <w:szCs w:val="32"/>
        </w:rPr>
        <w:t>CONCLUSION AND FUTURE WORK</w:t>
      </w:r>
    </w:p>
    <w:p w:rsidR="003A5B4C" w:rsidRDefault="003A5B4C" w:rsidP="00230B94">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Simplicity is never simple. As we have seen in this project, the process of creating a user friendly and </w:t>
      </w:r>
      <w:r w:rsidR="00230B94">
        <w:rPr>
          <w:rFonts w:ascii="Times New Roman" w:hAnsi="Times New Roman" w:cs="Times New Roman"/>
          <w:sz w:val="24"/>
          <w:szCs w:val="24"/>
        </w:rPr>
        <w:t xml:space="preserve">straight </w:t>
      </w:r>
      <w:r>
        <w:rPr>
          <w:rFonts w:ascii="Times New Roman" w:hAnsi="Times New Roman" w:cs="Times New Roman"/>
          <w:sz w:val="24"/>
          <w:szCs w:val="24"/>
        </w:rPr>
        <w:t>forward platform that facilitates the administrator’s job is one filled with complexity. From understanding user requirements to system design and finally system prototype and finalization, every stem requires the understand and commitment towards achieving the objectives of the project.</w:t>
      </w:r>
    </w:p>
    <w:p w:rsidR="003A5B4C" w:rsidRDefault="003A5B4C" w:rsidP="00230B94">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Although the student database management module is not fully integrated to the system used on real time, the system prototype demonstrate easy navigation and data are stored in a systematic way.</w:t>
      </w:r>
    </w:p>
    <w:p w:rsidR="003A5B4C" w:rsidRDefault="003A5B4C" w:rsidP="00230B94">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Overall, efficiency has improved and work process simplified. Although all the objectives have been met, the system still has room for improvement. The system is robust and flexible enough for future upgrade using advanced technology and devices.</w:t>
      </w: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7D5DAB">
      <w:pPr>
        <w:spacing w:before="240" w:line="360" w:lineRule="auto"/>
        <w:jc w:val="center"/>
        <w:rPr>
          <w:rFonts w:ascii="Times New Roman" w:hAnsi="Times New Roman" w:cs="Times New Roman"/>
          <w:b/>
          <w:sz w:val="32"/>
          <w:szCs w:val="32"/>
        </w:rPr>
      </w:pPr>
      <w:r>
        <w:rPr>
          <w:rFonts w:ascii="Times New Roman" w:hAnsi="Times New Roman" w:cs="Times New Roman"/>
          <w:b/>
          <w:sz w:val="32"/>
          <w:szCs w:val="32"/>
        </w:rPr>
        <w:t>REFERENCES</w:t>
      </w:r>
    </w:p>
    <w:p w:rsidR="00A505E3" w:rsidRDefault="007D5DAB" w:rsidP="00A505E3">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REFERENCE </w:t>
      </w:r>
      <w:r w:rsidR="00D67070">
        <w:rPr>
          <w:rFonts w:ascii="Times New Roman" w:hAnsi="Times New Roman" w:cs="Times New Roman"/>
          <w:sz w:val="28"/>
          <w:szCs w:val="28"/>
        </w:rPr>
        <w:t>BOOK:</w:t>
      </w:r>
    </w:p>
    <w:p w:rsidR="00C32BB4" w:rsidRDefault="00C32BB4" w:rsidP="00C32BB4">
      <w:pPr>
        <w:pStyle w:val="Default"/>
      </w:pPr>
    </w:p>
    <w:p w:rsidR="00C32BB4" w:rsidRPr="00C32BB4" w:rsidRDefault="00C32BB4" w:rsidP="00C32BB4">
      <w:pPr>
        <w:pStyle w:val="Default"/>
        <w:numPr>
          <w:ilvl w:val="0"/>
          <w:numId w:val="16"/>
        </w:numPr>
        <w:spacing w:line="360" w:lineRule="auto"/>
        <w:rPr>
          <w:rFonts w:ascii="Times New Roman" w:hAnsi="Times New Roman" w:cs="Times New Roman"/>
        </w:rPr>
      </w:pPr>
      <w:r w:rsidRPr="00C32BB4">
        <w:rPr>
          <w:rFonts w:ascii="Times New Roman" w:hAnsi="Times New Roman" w:cs="Times New Roman"/>
        </w:rPr>
        <w:t xml:space="preserve">Neil Matthew and Richard Stones, </w:t>
      </w:r>
      <w:r w:rsidRPr="00C32BB4">
        <w:rPr>
          <w:rFonts w:ascii="Times New Roman" w:hAnsi="Times New Roman" w:cs="Times New Roman"/>
          <w:b/>
          <w:bCs/>
        </w:rPr>
        <w:t xml:space="preserve">“Beginning Linux Programming,” </w:t>
      </w:r>
      <w:r w:rsidRPr="00C32BB4">
        <w:rPr>
          <w:rFonts w:ascii="Times New Roman" w:hAnsi="Times New Roman" w:cs="Times New Roman"/>
        </w:rPr>
        <w:t xml:space="preserve">Wiley Dreamtech, Fourth Edition, 2008. </w:t>
      </w:r>
    </w:p>
    <w:p w:rsidR="00C32BB4" w:rsidRPr="00C32BB4" w:rsidRDefault="00C32BB4" w:rsidP="00C32BB4">
      <w:pPr>
        <w:pStyle w:val="Default"/>
        <w:spacing w:line="360" w:lineRule="auto"/>
        <w:ind w:left="360"/>
        <w:rPr>
          <w:rFonts w:ascii="Times New Roman" w:hAnsi="Times New Roman" w:cs="Times New Roman"/>
        </w:rPr>
      </w:pPr>
    </w:p>
    <w:p w:rsidR="00C32BB4" w:rsidRPr="00C32BB4" w:rsidRDefault="00C32BB4" w:rsidP="00C32BB4">
      <w:pPr>
        <w:pStyle w:val="Default"/>
        <w:numPr>
          <w:ilvl w:val="0"/>
          <w:numId w:val="16"/>
        </w:numPr>
        <w:spacing w:line="360" w:lineRule="auto"/>
        <w:rPr>
          <w:rFonts w:ascii="Times New Roman" w:hAnsi="Times New Roman" w:cs="Times New Roman"/>
        </w:rPr>
      </w:pPr>
      <w:r w:rsidRPr="00C32BB4">
        <w:rPr>
          <w:rFonts w:ascii="Times New Roman" w:hAnsi="Times New Roman" w:cs="Times New Roman"/>
        </w:rPr>
        <w:t>Richard Petersen</w:t>
      </w:r>
      <w:r w:rsidRPr="00C32BB4">
        <w:rPr>
          <w:rFonts w:ascii="Times New Roman" w:hAnsi="Times New Roman" w:cs="Times New Roman"/>
          <w:b/>
          <w:bCs/>
        </w:rPr>
        <w:t xml:space="preserve">, “Linux: The Complete Reference,” </w:t>
      </w:r>
      <w:r w:rsidRPr="00C32BB4">
        <w:rPr>
          <w:rFonts w:ascii="Times New Roman" w:hAnsi="Times New Roman" w:cs="Times New Roman"/>
        </w:rPr>
        <w:t xml:space="preserve">Tata McGraw-Hill, Sixth Edition, 2007. </w:t>
      </w:r>
    </w:p>
    <w:p w:rsidR="00C32BB4" w:rsidRPr="00C32BB4" w:rsidRDefault="00C32BB4" w:rsidP="00C32BB4">
      <w:pPr>
        <w:pStyle w:val="Default"/>
        <w:spacing w:line="360" w:lineRule="auto"/>
        <w:ind w:left="720"/>
        <w:rPr>
          <w:rFonts w:ascii="Times New Roman" w:hAnsi="Times New Roman" w:cs="Times New Roman"/>
        </w:rPr>
      </w:pPr>
    </w:p>
    <w:p w:rsidR="00C32BB4" w:rsidRPr="00C32BB4" w:rsidRDefault="00C32BB4" w:rsidP="00C32BB4">
      <w:pPr>
        <w:pStyle w:val="Default"/>
        <w:numPr>
          <w:ilvl w:val="0"/>
          <w:numId w:val="16"/>
        </w:numPr>
        <w:spacing w:line="360" w:lineRule="auto"/>
        <w:rPr>
          <w:rFonts w:ascii="Times New Roman" w:hAnsi="Times New Roman" w:cs="Times New Roman"/>
        </w:rPr>
      </w:pPr>
      <w:r w:rsidRPr="00C32BB4">
        <w:rPr>
          <w:rFonts w:ascii="Times New Roman" w:hAnsi="Times New Roman" w:cs="Times New Roman"/>
        </w:rPr>
        <w:t xml:space="preserve">Sumitabha Das, </w:t>
      </w:r>
      <w:r w:rsidRPr="00C32BB4">
        <w:rPr>
          <w:rFonts w:ascii="Times New Roman" w:hAnsi="Times New Roman" w:cs="Times New Roman"/>
          <w:b/>
          <w:bCs/>
        </w:rPr>
        <w:t xml:space="preserve">“Your UNIX: The Ultimate Guide,” </w:t>
      </w:r>
      <w:r w:rsidRPr="00C32BB4">
        <w:rPr>
          <w:rFonts w:ascii="Times New Roman" w:hAnsi="Times New Roman" w:cs="Times New Roman"/>
        </w:rPr>
        <w:t xml:space="preserve">Tata McGraw-Hill, 2007. </w:t>
      </w:r>
    </w:p>
    <w:p w:rsidR="00C32BB4" w:rsidRDefault="00C32BB4" w:rsidP="00C32BB4">
      <w:pPr>
        <w:pStyle w:val="Default"/>
        <w:numPr>
          <w:ilvl w:val="0"/>
          <w:numId w:val="16"/>
        </w:numPr>
        <w:spacing w:line="360" w:lineRule="auto"/>
        <w:rPr>
          <w:sz w:val="20"/>
          <w:szCs w:val="20"/>
        </w:rPr>
      </w:pPr>
      <w:r w:rsidRPr="00C32BB4">
        <w:rPr>
          <w:rFonts w:ascii="Times New Roman" w:hAnsi="Times New Roman" w:cs="Times New Roman"/>
        </w:rPr>
        <w:t xml:space="preserve">Neil Matthew and Richard Stones, </w:t>
      </w:r>
      <w:r w:rsidRPr="00C32BB4">
        <w:rPr>
          <w:rFonts w:ascii="Times New Roman" w:hAnsi="Times New Roman" w:cs="Times New Roman"/>
          <w:iCs/>
        </w:rPr>
        <w:t xml:space="preserve">Beginning Linux Programming, </w:t>
      </w:r>
      <w:r w:rsidRPr="00C32BB4">
        <w:rPr>
          <w:rFonts w:ascii="Times New Roman" w:hAnsi="Times New Roman" w:cs="Times New Roman"/>
        </w:rPr>
        <w:t>Wiley Dreamtech, Fourth Edition, 2008.</w:t>
      </w:r>
    </w:p>
    <w:p w:rsidR="007D5DAB" w:rsidRDefault="007D5DAB" w:rsidP="00A505E3">
      <w:pPr>
        <w:spacing w:before="240" w:line="360" w:lineRule="auto"/>
        <w:rPr>
          <w:rFonts w:ascii="Times New Roman" w:hAnsi="Times New Roman" w:cs="Times New Roman"/>
          <w:sz w:val="28"/>
          <w:szCs w:val="28"/>
        </w:rPr>
      </w:pPr>
      <w:r>
        <w:rPr>
          <w:rFonts w:ascii="Times New Roman" w:hAnsi="Times New Roman" w:cs="Times New Roman"/>
          <w:sz w:val="28"/>
          <w:szCs w:val="28"/>
        </w:rPr>
        <w:t>SOFTWARE DOWNLOAD WEBSITE :</w:t>
      </w:r>
    </w:p>
    <w:p w:rsidR="00A505E3" w:rsidRPr="00C32BB4" w:rsidRDefault="00F11678" w:rsidP="00C32BB4">
      <w:pPr>
        <w:pStyle w:val="ListParagraph"/>
        <w:numPr>
          <w:ilvl w:val="0"/>
          <w:numId w:val="10"/>
        </w:numPr>
        <w:spacing w:before="240" w:line="360" w:lineRule="auto"/>
        <w:rPr>
          <w:rFonts w:ascii="Times New Roman" w:hAnsi="Times New Roman" w:cs="Times New Roman"/>
          <w:sz w:val="24"/>
          <w:szCs w:val="24"/>
        </w:rPr>
      </w:pPr>
      <w:hyperlink r:id="rId19" w:history="1">
        <w:r w:rsidR="00C32BB4" w:rsidRPr="00C435BD">
          <w:rPr>
            <w:rStyle w:val="Hyperlink"/>
            <w:rFonts w:ascii="Times New Roman" w:hAnsi="Times New Roman" w:cs="Times New Roman"/>
            <w:sz w:val="24"/>
            <w:szCs w:val="24"/>
          </w:rPr>
          <w:t>https://www.ubuntu.com/download</w:t>
        </w:r>
      </w:hyperlink>
      <w:r w:rsidR="00C32BB4">
        <w:rPr>
          <w:rFonts w:ascii="Times New Roman" w:hAnsi="Times New Roman" w:cs="Times New Roman"/>
          <w:sz w:val="24"/>
          <w:szCs w:val="24"/>
        </w:rPr>
        <w:t xml:space="preserve"> </w:t>
      </w:r>
      <w:r w:rsidR="00C32BB4">
        <w:rPr>
          <w:rFonts w:ascii="Times New Roman" w:hAnsi="Times New Roman" w:cs="Times New Roman"/>
          <w:sz w:val="24"/>
          <w:szCs w:val="24"/>
        </w:rPr>
        <w:tab/>
      </w:r>
      <w:r w:rsidR="00C32BB4">
        <w:rPr>
          <w:rFonts w:ascii="Times New Roman" w:hAnsi="Times New Roman" w:cs="Times New Roman"/>
          <w:sz w:val="24"/>
          <w:szCs w:val="24"/>
        </w:rPr>
        <w:tab/>
        <w:t>Drafted on 02/10/2018 at 10.00 AM</w:t>
      </w:r>
    </w:p>
    <w:sectPr w:rsidR="00A505E3" w:rsidRPr="00C32BB4" w:rsidSect="00327E2E">
      <w:headerReference w:type="first" r:id="rId20"/>
      <w:footerReference w:type="first" r:id="rId21"/>
      <w:pgSz w:w="11906" w:h="16838" w:code="9"/>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F93" w:rsidRDefault="00704F93" w:rsidP="00DD35CC">
      <w:pPr>
        <w:spacing w:after="0" w:line="240" w:lineRule="auto"/>
      </w:pPr>
      <w:r>
        <w:separator/>
      </w:r>
    </w:p>
  </w:endnote>
  <w:endnote w:type="continuationSeparator" w:id="0">
    <w:p w:rsidR="00704F93" w:rsidRDefault="00704F93" w:rsidP="00DD35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Bauhaus 93">
    <w:panose1 w:val="04030905020B02020C02"/>
    <w:charset w:val="00"/>
    <w:family w:val="decorative"/>
    <w:pitch w:val="variable"/>
    <w:sig w:usb0="00000003" w:usb1="00000000" w:usb2="00000000" w:usb3="00000000" w:csb0="00000001" w:csb1="00000000"/>
  </w:font>
  <w:font w:name="Bahamas T.">
    <w:panose1 w:val="00000000000000000000"/>
    <w:charset w:val="00"/>
    <w:family w:val="auto"/>
    <w:pitch w:val="variable"/>
    <w:sig w:usb0="00000007" w:usb1="00000000" w:usb2="00000000" w:usb3="00000000" w:csb0="0000001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67C" w:rsidRDefault="00BF3B77" w:rsidP="00BF3B77">
    <w:pPr>
      <w:pStyle w:val="Footer"/>
    </w:pPr>
    <w:r>
      <w:t xml:space="preserve">Student Database Management System                                                                                          </w:t>
    </w:r>
    <w:sdt>
      <w:sdtPr>
        <w:id w:val="-1100642065"/>
        <w:docPartObj>
          <w:docPartGallery w:val="Page Numbers (Bottom of Page)"/>
          <w:docPartUnique/>
        </w:docPartObj>
      </w:sdtPr>
      <w:sdtContent>
        <w:r w:rsidR="005D067C">
          <w:t xml:space="preserve">Page | </w:t>
        </w:r>
        <w:r w:rsidR="00F11678">
          <w:fldChar w:fldCharType="begin"/>
        </w:r>
        <w:r w:rsidR="005D067C">
          <w:instrText xml:space="preserve"> PAGE   \* MERGEFORMAT </w:instrText>
        </w:r>
        <w:r w:rsidR="00F11678">
          <w:fldChar w:fldCharType="separate"/>
        </w:r>
        <w:r w:rsidR="00D67070">
          <w:rPr>
            <w:noProof/>
          </w:rPr>
          <w:t>24</w:t>
        </w:r>
        <w:r w:rsidR="00F11678">
          <w:rPr>
            <w:noProof/>
          </w:rPr>
          <w:fldChar w:fldCharType="end"/>
        </w:r>
        <w:r w:rsidR="005D067C">
          <w:t xml:space="preserve"> </w:t>
        </w:r>
      </w:sdtContent>
    </w:sdt>
  </w:p>
  <w:p w:rsidR="005D067C" w:rsidRDefault="005D06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ED6" w:rsidRDefault="008E2ED6">
    <w:pPr>
      <w:pStyle w:val="Footer"/>
      <w:jc w:val="right"/>
    </w:pPr>
  </w:p>
  <w:p w:rsidR="008E2ED6" w:rsidRPr="003603C0" w:rsidRDefault="008E2ED6">
    <w:pPr>
      <w:pStyle w:val="Footer"/>
      <w:rPr>
        <w:rFonts w:ascii="Times New Roman" w:hAnsi="Times New Roman" w:cs="Times New Roman"/>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548014"/>
      <w:docPartObj>
        <w:docPartGallery w:val="Page Numbers (Bottom of Page)"/>
        <w:docPartUnique/>
      </w:docPartObj>
    </w:sdtPr>
    <w:sdtContent>
      <w:p w:rsidR="004409DE" w:rsidRDefault="00BF3B77" w:rsidP="00BF3B77">
        <w:pPr>
          <w:pStyle w:val="Footer"/>
        </w:pPr>
        <w:r>
          <w:t xml:space="preserve">Student Database Management System                                                                                           </w:t>
        </w:r>
        <w:r w:rsidR="004409DE">
          <w:t xml:space="preserve">Page | </w:t>
        </w:r>
        <w:r w:rsidR="00F11678">
          <w:fldChar w:fldCharType="begin"/>
        </w:r>
        <w:r w:rsidR="004409DE">
          <w:instrText xml:space="preserve"> PAGE   \* MERGEFORMAT </w:instrText>
        </w:r>
        <w:r w:rsidR="00F11678">
          <w:fldChar w:fldCharType="separate"/>
        </w:r>
        <w:r w:rsidR="006104E7">
          <w:rPr>
            <w:noProof/>
          </w:rPr>
          <w:t>1</w:t>
        </w:r>
        <w:r w:rsidR="00F11678">
          <w:rPr>
            <w:noProof/>
          </w:rPr>
          <w:fldChar w:fldCharType="end"/>
        </w:r>
        <w:r w:rsidR="004409DE">
          <w:t xml:space="preserve"> </w:t>
        </w:r>
      </w:p>
    </w:sdtContent>
  </w:sdt>
  <w:p w:rsidR="008E2ED6" w:rsidRPr="00005B62" w:rsidRDefault="008E2ED6" w:rsidP="00005B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F93" w:rsidRDefault="00704F93" w:rsidP="00DD35CC">
      <w:pPr>
        <w:spacing w:after="0" w:line="240" w:lineRule="auto"/>
      </w:pPr>
      <w:r>
        <w:separator/>
      </w:r>
    </w:p>
  </w:footnote>
  <w:footnote w:type="continuationSeparator" w:id="0">
    <w:p w:rsidR="00704F93" w:rsidRDefault="00704F93" w:rsidP="00DD35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ED6" w:rsidRDefault="008E2E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1226"/>
    <w:multiLevelType w:val="hybridMultilevel"/>
    <w:tmpl w:val="CFA47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FD1437"/>
    <w:multiLevelType w:val="hybridMultilevel"/>
    <w:tmpl w:val="47027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B2466D0"/>
    <w:multiLevelType w:val="hybridMultilevel"/>
    <w:tmpl w:val="6172B84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nsid w:val="1FD73F63"/>
    <w:multiLevelType w:val="hybridMultilevel"/>
    <w:tmpl w:val="EF16B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576FCD"/>
    <w:multiLevelType w:val="hybridMultilevel"/>
    <w:tmpl w:val="58A2A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411FFA"/>
    <w:multiLevelType w:val="hybridMultilevel"/>
    <w:tmpl w:val="17B6EF62"/>
    <w:lvl w:ilvl="0" w:tplc="5778F8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A06BC0"/>
    <w:multiLevelType w:val="hybridMultilevel"/>
    <w:tmpl w:val="F992F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534067"/>
    <w:multiLevelType w:val="hybridMultilevel"/>
    <w:tmpl w:val="FD42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A50F82"/>
    <w:multiLevelType w:val="hybridMultilevel"/>
    <w:tmpl w:val="1E12E8F2"/>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9">
    <w:nsid w:val="51C52BC8"/>
    <w:multiLevelType w:val="hybridMultilevel"/>
    <w:tmpl w:val="CEC86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B3522B"/>
    <w:multiLevelType w:val="hybridMultilevel"/>
    <w:tmpl w:val="02F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B71181"/>
    <w:multiLevelType w:val="hybridMultilevel"/>
    <w:tmpl w:val="0130E6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62646CB5"/>
    <w:multiLevelType w:val="hybridMultilevel"/>
    <w:tmpl w:val="14A69F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646E1CD8"/>
    <w:multiLevelType w:val="hybridMultilevel"/>
    <w:tmpl w:val="C534E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9737541"/>
    <w:multiLevelType w:val="hybridMultilevel"/>
    <w:tmpl w:val="953480A0"/>
    <w:lvl w:ilvl="0" w:tplc="502E57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340391"/>
    <w:multiLevelType w:val="hybridMultilevel"/>
    <w:tmpl w:val="EA08E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0"/>
  </w:num>
  <w:num w:numId="5">
    <w:abstractNumId w:val="2"/>
  </w:num>
  <w:num w:numId="6">
    <w:abstractNumId w:val="6"/>
  </w:num>
  <w:num w:numId="7">
    <w:abstractNumId w:val="1"/>
  </w:num>
  <w:num w:numId="8">
    <w:abstractNumId w:val="15"/>
  </w:num>
  <w:num w:numId="9">
    <w:abstractNumId w:val="8"/>
  </w:num>
  <w:num w:numId="10">
    <w:abstractNumId w:val="7"/>
  </w:num>
  <w:num w:numId="11">
    <w:abstractNumId w:val="11"/>
  </w:num>
  <w:num w:numId="12">
    <w:abstractNumId w:val="12"/>
  </w:num>
  <w:num w:numId="13">
    <w:abstractNumId w:val="13"/>
  </w:num>
  <w:num w:numId="14">
    <w:abstractNumId w:val="3"/>
  </w:num>
  <w:num w:numId="15">
    <w:abstractNumId w:val="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8194"/>
  </w:hdrShapeDefaults>
  <w:footnotePr>
    <w:footnote w:id="-1"/>
    <w:footnote w:id="0"/>
  </w:footnotePr>
  <w:endnotePr>
    <w:endnote w:id="-1"/>
    <w:endnote w:id="0"/>
  </w:endnotePr>
  <w:compat/>
  <w:rsids>
    <w:rsidRoot w:val="00C32BB4"/>
    <w:rsid w:val="00005B62"/>
    <w:rsid w:val="00020C5E"/>
    <w:rsid w:val="00022D3B"/>
    <w:rsid w:val="0005735E"/>
    <w:rsid w:val="00062340"/>
    <w:rsid w:val="000812E1"/>
    <w:rsid w:val="000B5156"/>
    <w:rsid w:val="001114CA"/>
    <w:rsid w:val="001B579E"/>
    <w:rsid w:val="001D5D99"/>
    <w:rsid w:val="001D6BF0"/>
    <w:rsid w:val="00200233"/>
    <w:rsid w:val="00210024"/>
    <w:rsid w:val="00214DCF"/>
    <w:rsid w:val="002306E6"/>
    <w:rsid w:val="00230B94"/>
    <w:rsid w:val="002A7AD4"/>
    <w:rsid w:val="00327E2E"/>
    <w:rsid w:val="003603C0"/>
    <w:rsid w:val="003870B2"/>
    <w:rsid w:val="003A5B4C"/>
    <w:rsid w:val="003D2DE1"/>
    <w:rsid w:val="003E68F8"/>
    <w:rsid w:val="004409DE"/>
    <w:rsid w:val="00471CC8"/>
    <w:rsid w:val="00496A9F"/>
    <w:rsid w:val="004C283F"/>
    <w:rsid w:val="005D05F0"/>
    <w:rsid w:val="005D067C"/>
    <w:rsid w:val="006104E7"/>
    <w:rsid w:val="00692486"/>
    <w:rsid w:val="006A7E04"/>
    <w:rsid w:val="006C274C"/>
    <w:rsid w:val="00704F93"/>
    <w:rsid w:val="0078089F"/>
    <w:rsid w:val="007814F1"/>
    <w:rsid w:val="00792973"/>
    <w:rsid w:val="007D5DAB"/>
    <w:rsid w:val="007E07B3"/>
    <w:rsid w:val="007E2033"/>
    <w:rsid w:val="008C4922"/>
    <w:rsid w:val="008E2ED6"/>
    <w:rsid w:val="008F6A7A"/>
    <w:rsid w:val="00924315"/>
    <w:rsid w:val="0095793E"/>
    <w:rsid w:val="009760A5"/>
    <w:rsid w:val="00A05735"/>
    <w:rsid w:val="00A505E3"/>
    <w:rsid w:val="00A739F3"/>
    <w:rsid w:val="00AD3EFD"/>
    <w:rsid w:val="00B35ADB"/>
    <w:rsid w:val="00BA6389"/>
    <w:rsid w:val="00BE6042"/>
    <w:rsid w:val="00BF3B77"/>
    <w:rsid w:val="00C32BB4"/>
    <w:rsid w:val="00C84937"/>
    <w:rsid w:val="00CA3472"/>
    <w:rsid w:val="00CE17E4"/>
    <w:rsid w:val="00D26B87"/>
    <w:rsid w:val="00D67070"/>
    <w:rsid w:val="00DA10C8"/>
    <w:rsid w:val="00DD35CC"/>
    <w:rsid w:val="00DF187C"/>
    <w:rsid w:val="00E20225"/>
    <w:rsid w:val="00EA114B"/>
    <w:rsid w:val="00F003B5"/>
    <w:rsid w:val="00F11678"/>
    <w:rsid w:val="00F21B10"/>
    <w:rsid w:val="00F45D9B"/>
    <w:rsid w:val="00FD5F34"/>
    <w:rsid w:val="00FF6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0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5CC"/>
  </w:style>
  <w:style w:type="paragraph" w:styleId="Footer">
    <w:name w:val="footer"/>
    <w:basedOn w:val="Normal"/>
    <w:link w:val="FooterChar"/>
    <w:uiPriority w:val="99"/>
    <w:unhideWhenUsed/>
    <w:rsid w:val="00DD3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5CC"/>
  </w:style>
  <w:style w:type="paragraph" w:styleId="ListParagraph">
    <w:name w:val="List Paragraph"/>
    <w:basedOn w:val="Normal"/>
    <w:uiPriority w:val="34"/>
    <w:qFormat/>
    <w:rsid w:val="00792973"/>
    <w:pPr>
      <w:ind w:left="720"/>
      <w:contextualSpacing/>
    </w:pPr>
  </w:style>
  <w:style w:type="character" w:styleId="Hyperlink">
    <w:name w:val="Hyperlink"/>
    <w:basedOn w:val="DefaultParagraphFont"/>
    <w:uiPriority w:val="99"/>
    <w:unhideWhenUsed/>
    <w:rsid w:val="007D5DAB"/>
    <w:rPr>
      <w:color w:val="0563C1" w:themeColor="hyperlink"/>
      <w:u w:val="single"/>
    </w:rPr>
  </w:style>
  <w:style w:type="character" w:customStyle="1" w:styleId="UnresolvedMention">
    <w:name w:val="Unresolved Mention"/>
    <w:basedOn w:val="DefaultParagraphFont"/>
    <w:uiPriority w:val="99"/>
    <w:semiHidden/>
    <w:unhideWhenUsed/>
    <w:rsid w:val="007D5DAB"/>
    <w:rPr>
      <w:color w:val="605E5C"/>
      <w:shd w:val="clear" w:color="auto" w:fill="E1DFDD"/>
    </w:rPr>
  </w:style>
  <w:style w:type="paragraph" w:styleId="BalloonText">
    <w:name w:val="Balloon Text"/>
    <w:basedOn w:val="Normal"/>
    <w:link w:val="BalloonTextChar"/>
    <w:uiPriority w:val="99"/>
    <w:semiHidden/>
    <w:unhideWhenUsed/>
    <w:rsid w:val="00230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94"/>
    <w:rPr>
      <w:rFonts w:ascii="Tahoma" w:hAnsi="Tahoma" w:cs="Tahoma"/>
      <w:sz w:val="16"/>
      <w:szCs w:val="16"/>
    </w:rPr>
  </w:style>
  <w:style w:type="paragraph" w:customStyle="1" w:styleId="Default">
    <w:name w:val="Default"/>
    <w:rsid w:val="00C32BB4"/>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4643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ubuntu.com/downlo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VANTH\Downloads\lplabmini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B850F-745A-4C46-962C-829AEAB5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lplabminiproject.dotx</Template>
  <TotalTime>36</TotalTime>
  <Pages>26</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2018-10-15T15:43:00Z</cp:lastPrinted>
  <dcterms:created xsi:type="dcterms:W3CDTF">2018-10-15T15:07:00Z</dcterms:created>
  <dcterms:modified xsi:type="dcterms:W3CDTF">2018-10-15T15:47:00Z</dcterms:modified>
</cp:coreProperties>
</file>